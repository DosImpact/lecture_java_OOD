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ACA" w:rsidRPr="00301716" w:rsidRDefault="00760399" w:rsidP="002C33DF">
      <w:pPr>
        <w:pStyle w:val="a4"/>
        <w:rPr>
          <w:rFonts w:ascii="Malgun Gothic Semilight" w:eastAsia="Malgun Gothic Semilight" w:hAnsi="Malgun Gothic Semilight" w:cs="Malgun Gothic Semilight"/>
        </w:rPr>
      </w:pPr>
      <w:r w:rsidRPr="00301716">
        <w:rPr>
          <w:rFonts w:ascii="Malgun Gothic Semilight" w:eastAsia="Malgun Gothic Semilight" w:hAnsi="Malgun Gothic Semilight" w:cs="Malgun Gothic Semilight" w:hint="eastAsia"/>
        </w:rPr>
        <w:t>단국대학교</w:t>
      </w:r>
      <w:r w:rsidR="00690C33">
        <w:rPr>
          <w:rFonts w:ascii="Malgun Gothic Semilight" w:eastAsia="Malgun Gothic Semilight" w:hAnsi="Malgun Gothic Semilight" w:cs="Malgun Gothic Semilight"/>
        </w:rPr>
        <w:t xml:space="preserve"> </w:t>
      </w:r>
      <w:r w:rsidR="00690C33">
        <w:rPr>
          <w:rFonts w:ascii="Malgun Gothic Semilight" w:eastAsia="Malgun Gothic Semilight" w:hAnsi="Malgun Gothic Semilight" w:cs="Malgun Gothic Semilight" w:hint="eastAsia"/>
        </w:rPr>
        <w:t>자바프로그래밍2</w:t>
      </w:r>
      <w:r w:rsidR="00690C33" w:rsidRPr="00301716">
        <w:rPr>
          <w:rFonts w:ascii="Malgun Gothic Semilight" w:eastAsia="Malgun Gothic Semilight" w:hAnsi="Malgun Gothic Semilight" w:cs="Malgun Gothic Semilight"/>
        </w:rPr>
        <w:t xml:space="preserve"> </w:t>
      </w:r>
      <w:r w:rsidR="00681740" w:rsidRPr="00301716">
        <w:rPr>
          <w:rFonts w:ascii="Malgun Gothic Semilight" w:eastAsia="Malgun Gothic Semilight" w:hAnsi="Malgun Gothic Semilight" w:cs="Malgun Gothic Semilight"/>
        </w:rPr>
        <w:br/>
      </w:r>
      <w:r w:rsidR="00690C33">
        <w:rPr>
          <w:rFonts w:ascii="Malgun Gothic Semilight" w:eastAsia="Malgun Gothic Semilight" w:hAnsi="Malgun Gothic Semilight" w:cs="Malgun Gothic Semilight"/>
        </w:rPr>
        <w:t>lab0</w:t>
      </w:r>
      <w:r w:rsidR="00AB0EB6">
        <w:rPr>
          <w:rFonts w:ascii="Malgun Gothic Semilight" w:eastAsia="Malgun Gothic Semilight" w:hAnsi="Malgun Gothic Semilight" w:cs="Malgun Gothic Semilight"/>
        </w:rPr>
        <w:t>1</w:t>
      </w:r>
      <w:r w:rsidR="00193D7D">
        <w:rPr>
          <w:rFonts w:ascii="Malgun Gothic Semilight" w:eastAsia="Malgun Gothic Semilight" w:hAnsi="Malgun Gothic Semilight" w:cs="Malgun Gothic Semilight" w:hint="eastAsia"/>
          <w:lang w:val="ko-KR"/>
        </w:rPr>
        <w:t xml:space="preserve"> 보고서</w:t>
      </w:r>
    </w:p>
    <w:sdt>
      <w:sdtPr>
        <w:rPr>
          <w:rFonts w:ascii="Malgun Gothic Semilight" w:eastAsia="Malgun Gothic Semilight" w:hAnsi="Malgun Gothic Semilight" w:cs="Malgun Gothic Semilight"/>
        </w:rPr>
        <w:id w:val="216403978"/>
        <w:placeholder>
          <w:docPart w:val="EA3BBB3513574E308AA3292D9183BE2D"/>
        </w:placeholder>
        <w:date w:fullDate="2020-09-29T00:00:00Z">
          <w:dateFormat w:val="yyyy-MM-dd"/>
          <w:lid w:val="ko-KR"/>
          <w:storeMappedDataAs w:val="dateTime"/>
          <w:calendar w:val="gregorian"/>
        </w:date>
      </w:sdtPr>
      <w:sdtEndPr/>
      <w:sdtContent>
        <w:p w:rsidR="00B05ACA" w:rsidRPr="00301716" w:rsidRDefault="00690C33" w:rsidP="002C33DF">
          <w:pPr>
            <w:pStyle w:val="a6"/>
            <w:rPr>
              <w:rFonts w:ascii="Malgun Gothic Semilight" w:eastAsia="Malgun Gothic Semilight" w:hAnsi="Malgun Gothic Semilight" w:cs="Malgun Gothic Semilight"/>
            </w:rPr>
          </w:pPr>
          <w:r>
            <w:rPr>
              <w:rFonts w:ascii="Malgun Gothic Semilight" w:eastAsia="Malgun Gothic Semilight" w:hAnsi="Malgun Gothic Semilight" w:cs="Malgun Gothic Semilight" w:hint="eastAsia"/>
            </w:rPr>
            <w:t>2020-09-29</w:t>
          </w:r>
        </w:p>
      </w:sdtContent>
    </w:sdt>
    <w:p w:rsidR="00C20D8D" w:rsidRPr="00301716" w:rsidRDefault="00C20D8D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690C33" w:rsidP="005E2220">
      <w:pPr>
        <w:jc w:val="center"/>
        <w:rPr>
          <w:rFonts w:ascii="Malgun Gothic Semilight" w:eastAsia="Malgun Gothic Semilight" w:hAnsi="Malgun Gothic Semilight" w:cs="Malgun Gothic Semilight"/>
          <w:lang w:val="ko-KR"/>
        </w:rPr>
      </w:pPr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2" name="그림 2" descr="IntelliJ로 시작하는 JAVA — Part1. JAVA를 알고 설치를해보자! | by Lee Donghyun | WASD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lliJ로 시작하는 JAVA — Part1. JAVA를 알고 설치를해보자! | by Lee Donghyun | WASD |  Med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690C33" w:rsidRDefault="00690C33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7010B2" w:rsidRDefault="007010B2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690C33" w:rsidRPr="00301716" w:rsidRDefault="00690C33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690C33" w:rsidP="003950C6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응용컴퓨터공학과 </w:t>
      </w:r>
      <w:r w:rsidR="005E2220"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="005E2220" w:rsidRPr="00301716">
        <w:rPr>
          <w:rFonts w:ascii="Malgun Gothic Semilight" w:eastAsia="Malgun Gothic Semilight" w:hAnsi="Malgun Gothic Semilight" w:cs="Malgun Gothic Semilight"/>
        </w:rPr>
        <w:t xml:space="preserve">2160462 </w:t>
      </w:r>
      <w:r w:rsidR="005E2220" w:rsidRPr="00301716">
        <w:rPr>
          <w:rFonts w:ascii="Malgun Gothic Semilight" w:eastAsia="Malgun Gothic Semilight" w:hAnsi="Malgun Gothic Semilight" w:cs="Malgun Gothic Semilight" w:hint="eastAsia"/>
        </w:rPr>
        <w:t>김도영</w:t>
      </w:r>
      <w:r w:rsidR="005E2220" w:rsidRPr="00301716">
        <w:rPr>
          <w:rFonts w:ascii="Malgun Gothic Semilight" w:eastAsia="Malgun Gothic Semilight" w:hAnsi="Malgun Gothic Semilight" w:cs="Malgun Gothic Semilight"/>
        </w:rPr>
        <w:t xml:space="preserve"> </w:t>
      </w: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B05ACA" w:rsidRDefault="0059190D" w:rsidP="00DD3B80">
      <w:pPr>
        <w:pStyle w:val="2"/>
        <w:spacing w:before="240"/>
        <w:ind w:left="475" w:hangingChars="198" w:hanging="475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lastRenderedPageBreak/>
        <w:t>결과 사진</w:t>
      </w:r>
    </w:p>
    <w:p w:rsidR="0059190D" w:rsidRDefault="0059190D" w:rsidP="0059190D"/>
    <w:p w:rsidR="0059190D" w:rsidRDefault="00435993" w:rsidP="0059190D">
      <w:r>
        <w:rPr>
          <w:rFonts w:hint="eastAsia"/>
        </w:rPr>
        <w:t>스펠</w:t>
      </w:r>
      <w:r>
        <w:rPr>
          <w:rFonts w:hint="eastAsia"/>
        </w:rPr>
        <w:t xml:space="preserve"> </w:t>
      </w:r>
      <w:r>
        <w:rPr>
          <w:rFonts w:hint="eastAsia"/>
        </w:rPr>
        <w:t>체커와</w:t>
      </w:r>
      <w:r>
        <w:rPr>
          <w:rFonts w:hint="eastAsia"/>
        </w:rPr>
        <w:t xml:space="preserve"> </w:t>
      </w:r>
      <w:r>
        <w:rPr>
          <w:rFonts w:hint="eastAsia"/>
        </w:rPr>
        <w:t>컨버터를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결과입니다</w:t>
      </w:r>
      <w:r>
        <w:rPr>
          <w:rFonts w:hint="eastAsia"/>
        </w:rPr>
        <w:t>.</w:t>
      </w:r>
    </w:p>
    <w:p w:rsidR="00341EDB" w:rsidRDefault="00341EDB" w:rsidP="0059190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rPr>
          <w:rFonts w:hint="eastAsia"/>
        </w:rPr>
        <w:t>스펠</w:t>
      </w:r>
      <w:r>
        <w:rPr>
          <w:rFonts w:hint="eastAsia"/>
        </w:rPr>
        <w:t xml:space="preserve"> </w:t>
      </w:r>
      <w:r>
        <w:rPr>
          <w:rFonts w:hint="eastAsia"/>
        </w:rPr>
        <w:t>체킹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</w:p>
    <w:p w:rsidR="00341EDB" w:rsidRDefault="00341EDB" w:rsidP="0059190D">
      <w:r>
        <w:rPr>
          <w:rFonts w:hint="eastAsia"/>
        </w:rPr>
        <w:t>-</w:t>
      </w:r>
      <w:r>
        <w:t xml:space="preserve"> PDF,Txt,Docx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컨버팅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</w:p>
    <w:p w:rsidR="00341EDB" w:rsidRDefault="00341EDB" w:rsidP="0059190D">
      <w:r>
        <w:rPr>
          <w:rFonts w:hint="eastAsia"/>
        </w:rPr>
        <w:t>-</w:t>
      </w:r>
      <w:r>
        <w:t xml:space="preserve"> WPS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컨버터</w:t>
      </w:r>
      <w:r>
        <w:rPr>
          <w:rFonts w:hint="eastAsia"/>
        </w:rPr>
        <w:t xml:space="preserve"> </w:t>
      </w:r>
      <w:r>
        <w:rPr>
          <w:rFonts w:hint="eastAsia"/>
        </w:rPr>
        <w:t>이므로</w:t>
      </w:r>
      <w:r>
        <w:rPr>
          <w:rFonts w:hint="eastAsia"/>
        </w:rPr>
        <w:t xml:space="preserve"> </w:t>
      </w:r>
      <w:r>
        <w:t xml:space="preserve">cannot </w:t>
      </w:r>
      <w:r>
        <w:rPr>
          <w:rFonts w:hint="eastAsia"/>
        </w:rPr>
        <w:t>콘솔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>,</w:t>
      </w:r>
      <w:r>
        <w:t xml:space="preserve"> </w:t>
      </w:r>
    </w:p>
    <w:p w:rsidR="00336A6F" w:rsidRDefault="00435993" w:rsidP="0059190D">
      <w:r w:rsidRPr="00435993">
        <w:rPr>
          <w:noProof/>
        </w:rPr>
        <w:drawing>
          <wp:inline distT="0" distB="0" distL="0" distR="0" wp14:anchorId="1633AB9F" wp14:editId="2F82FCC4">
            <wp:extent cx="5943600" cy="119888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E3F" w:rsidRPr="000373DC" w:rsidRDefault="0059190D" w:rsidP="005E6E15">
      <w:pPr>
        <w:pStyle w:val="2"/>
        <w:rPr>
          <w:rFonts w:hint="eastAsia"/>
        </w:rPr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3B1E3F" w:rsidRDefault="003B1E3F" w:rsidP="000230F0">
      <w:pPr>
        <w:pStyle w:val="3"/>
        <w:ind w:left="1000" w:hanging="40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목적</w:t>
      </w:r>
    </w:p>
    <w:p w:rsidR="000B2CF7" w:rsidRDefault="00AD3510" w:rsidP="003B1E3F">
      <w:r>
        <w:rPr>
          <w:rFonts w:hint="eastAsia"/>
        </w:rPr>
        <w:t>워드</w:t>
      </w:r>
      <w:r>
        <w:rPr>
          <w:rFonts w:hint="eastAsia"/>
        </w:rPr>
        <w:t xml:space="preserve"> </w:t>
      </w:r>
      <w:r>
        <w:rPr>
          <w:rFonts w:hint="eastAsia"/>
        </w:rPr>
        <w:t>프로세서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생성해서</w:t>
      </w:r>
      <w:r>
        <w:rPr>
          <w:rFonts w:hint="eastAsia"/>
        </w:rPr>
        <w:t>,</w:t>
      </w:r>
      <w:r>
        <w:t xml:space="preserve"> </w:t>
      </w:r>
      <w:r w:rsidR="00392545">
        <w:rPr>
          <w:rFonts w:hint="eastAsia"/>
        </w:rPr>
        <w:t>영어</w:t>
      </w:r>
      <w:r>
        <w:rPr>
          <w:rFonts w:hint="eastAsia"/>
        </w:rPr>
        <w:t>스펠체커를</w:t>
      </w:r>
      <w:r>
        <w:rPr>
          <w:rFonts w:hint="eastAsia"/>
        </w:rPr>
        <w:t xml:space="preserve"> </w:t>
      </w:r>
      <w:r>
        <w:rPr>
          <w:rFonts w:hint="eastAsia"/>
        </w:rPr>
        <w:t>등록하여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스팰링</w:t>
      </w:r>
      <w:r>
        <w:rPr>
          <w:rFonts w:hint="eastAsia"/>
        </w:rPr>
        <w:t xml:space="preserve"> </w:t>
      </w:r>
      <w:r>
        <w:rPr>
          <w:rFonts w:hint="eastAsia"/>
        </w:rPr>
        <w:t>검사를</w:t>
      </w:r>
      <w:r>
        <w:rPr>
          <w:rFonts w:hint="eastAsia"/>
        </w:rPr>
        <w:t xml:space="preserve"> </w:t>
      </w:r>
      <w:r>
        <w:rPr>
          <w:rFonts w:hint="eastAsia"/>
        </w:rPr>
        <w:t>하</w:t>
      </w:r>
      <w:r w:rsidR="00392545">
        <w:rPr>
          <w:rFonts w:hint="eastAsia"/>
        </w:rPr>
        <w:t>고</w:t>
      </w:r>
      <w:r w:rsidR="00392545">
        <w:rPr>
          <w:rFonts w:hint="eastAsia"/>
        </w:rPr>
        <w:t xml:space="preserve"> </w:t>
      </w:r>
      <w:r w:rsidR="00392545">
        <w:t>(</w:t>
      </w:r>
      <w:r w:rsidR="00392545">
        <w:rPr>
          <w:rFonts w:ascii="Consolas" w:hAnsi="Consolas"/>
          <w:sz w:val="22"/>
          <w:szCs w:val="22"/>
        </w:rPr>
        <w:t>Single Responsibility Principle),</w:t>
      </w:r>
      <w: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컨버터를</w:t>
      </w:r>
      <w:r>
        <w:rPr>
          <w:rFonts w:hint="eastAsia"/>
        </w:rPr>
        <w:t xml:space="preserve"> </w:t>
      </w:r>
      <w:r>
        <w:rPr>
          <w:rFonts w:hint="eastAsia"/>
        </w:rPr>
        <w:t>등록해서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설계합니다</w:t>
      </w:r>
      <w:r>
        <w:rPr>
          <w:rFonts w:hint="eastAsia"/>
        </w:rPr>
        <w:t>.</w:t>
      </w:r>
      <w:r>
        <w:t xml:space="preserve">  ( </w:t>
      </w:r>
      <w:r>
        <w:rPr>
          <w:rFonts w:ascii="Consolas" w:hAnsi="Consolas"/>
          <w:sz w:val="22"/>
          <w:szCs w:val="22"/>
        </w:rPr>
        <w:t xml:space="preserve">Open/Closed Principle </w:t>
      </w:r>
      <w:r>
        <w:t>)</w:t>
      </w:r>
    </w:p>
    <w:p w:rsidR="00060BAE" w:rsidRDefault="00060BAE" w:rsidP="00060BAE"/>
    <w:p w:rsidR="00060BAE" w:rsidRDefault="00060BAE" w:rsidP="000230F0">
      <w:pPr>
        <w:pStyle w:val="3"/>
        <w:ind w:left="1000" w:hanging="40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:rsidR="00060BAE" w:rsidRDefault="003C4EA6" w:rsidP="003B1E3F">
      <w:r w:rsidRPr="003C4EA6">
        <w:rPr>
          <w:noProof/>
        </w:rPr>
        <w:drawing>
          <wp:inline distT="0" distB="0" distL="0" distR="0" wp14:anchorId="7A616F59" wp14:editId="2D53F8DD">
            <wp:extent cx="5133975" cy="2887312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9248" cy="289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29" w:rsidRDefault="00556129" w:rsidP="003B1E3F"/>
    <w:p w:rsidR="00F7381E" w:rsidRDefault="00556129" w:rsidP="003B1E3F">
      <w:r>
        <w:rPr>
          <w:rFonts w:hint="eastAsia"/>
        </w:rPr>
        <w:t>2</w:t>
      </w:r>
      <w:r>
        <w:t xml:space="preserve">.2.1 </w:t>
      </w:r>
      <w:r w:rsidR="00F7381E" w:rsidRPr="00F7381E">
        <w:t>ISpellChecker</w:t>
      </w:r>
      <w:r w:rsidR="00F7381E">
        <w:t xml:space="preserve"> </w:t>
      </w:r>
      <w:r w:rsidR="00F7381E">
        <w:rPr>
          <w:rFonts w:hint="eastAsia"/>
        </w:rPr>
        <w:t>인터페이스</w:t>
      </w:r>
      <w:r w:rsidR="00F7381E">
        <w:rPr>
          <w:rFonts w:hint="eastAsia"/>
        </w:rPr>
        <w:t xml:space="preserve"> </w:t>
      </w:r>
      <w:r w:rsidR="00F7381E">
        <w:rPr>
          <w:rFonts w:hint="eastAsia"/>
        </w:rPr>
        <w:t>생성하여</w:t>
      </w:r>
      <w:r w:rsidR="00F7381E">
        <w:rPr>
          <w:rFonts w:hint="eastAsia"/>
        </w:rPr>
        <w:t xml:space="preserve"> </w:t>
      </w:r>
      <w:r w:rsidR="00F7381E">
        <w:t xml:space="preserve">, </w:t>
      </w:r>
      <w:r w:rsidR="00F7381E" w:rsidRPr="00F7381E">
        <w:t>EnglishSpellChecker</w:t>
      </w:r>
      <w:r w:rsidR="00F7381E">
        <w:t xml:space="preserve"> </w:t>
      </w:r>
      <w:r w:rsidR="00F7381E">
        <w:rPr>
          <w:rFonts w:hint="eastAsia"/>
        </w:rPr>
        <w:t>를</w:t>
      </w:r>
      <w:r w:rsidR="00F7381E">
        <w:rPr>
          <w:rFonts w:hint="eastAsia"/>
        </w:rPr>
        <w:t xml:space="preserve"> </w:t>
      </w:r>
      <w:r w:rsidR="00F7381E">
        <w:rPr>
          <w:rFonts w:hint="eastAsia"/>
        </w:rPr>
        <w:t>구현합니다</w:t>
      </w:r>
      <w:r w:rsidR="00F7381E">
        <w:rPr>
          <w:rFonts w:hint="eastAsia"/>
        </w:rPr>
        <w:t>.</w:t>
      </w:r>
    </w:p>
    <w:p w:rsidR="00556129" w:rsidRDefault="00F7381E" w:rsidP="003B1E3F">
      <w:r w:rsidRPr="00F7381E">
        <w:rPr>
          <w:noProof/>
        </w:rPr>
        <w:drawing>
          <wp:inline distT="0" distB="0" distL="0" distR="0" wp14:anchorId="73A8442D" wp14:editId="2346AED2">
            <wp:extent cx="3696216" cy="81926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81E">
        <w:rPr>
          <w:noProof/>
        </w:rPr>
        <w:drawing>
          <wp:inline distT="0" distB="0" distL="0" distR="0" wp14:anchorId="159853D3" wp14:editId="66C693EC">
            <wp:extent cx="5943600" cy="15843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AA" w:rsidRDefault="00556129" w:rsidP="00602DE6">
      <w:pPr>
        <w:ind w:left="400" w:hangingChars="200" w:hanging="400"/>
      </w:pPr>
      <w:r>
        <w:rPr>
          <w:rFonts w:hint="eastAsia"/>
        </w:rPr>
        <w:t>2</w:t>
      </w:r>
      <w:r>
        <w:t>.2.2</w:t>
      </w:r>
      <w:r w:rsidR="00602DE6">
        <w:t xml:space="preserve"> </w:t>
      </w:r>
      <w:r w:rsidR="00602DE6" w:rsidRPr="00602DE6">
        <w:t>DocumentConverter</w:t>
      </w:r>
      <w:r w:rsidR="00602DE6">
        <w:rPr>
          <w:rFonts w:hint="eastAsia"/>
        </w:rPr>
        <w:t>추상</w:t>
      </w:r>
      <w:r w:rsidR="00602DE6">
        <w:rPr>
          <w:rFonts w:hint="eastAsia"/>
        </w:rPr>
        <w:t xml:space="preserve"> </w:t>
      </w:r>
      <w:r w:rsidR="00602DE6">
        <w:rPr>
          <w:rFonts w:hint="eastAsia"/>
        </w:rPr>
        <w:t>클래스를</w:t>
      </w:r>
      <w:r w:rsidR="00602DE6">
        <w:rPr>
          <w:rFonts w:hint="eastAsia"/>
        </w:rPr>
        <w:t xml:space="preserve"> </w:t>
      </w:r>
      <w:r w:rsidR="00602DE6">
        <w:rPr>
          <w:rFonts w:hint="eastAsia"/>
        </w:rPr>
        <w:t>만들어서</w:t>
      </w:r>
      <w:r w:rsidR="00602DE6">
        <w:rPr>
          <w:rFonts w:hint="eastAsia"/>
        </w:rPr>
        <w:t xml:space="preserve"> </w:t>
      </w:r>
      <w:r w:rsidR="00602DE6">
        <w:t>, PDF,TXT,Docx</w:t>
      </w:r>
      <w:r w:rsidR="00602DE6">
        <w:rPr>
          <w:rFonts w:hint="eastAsia"/>
        </w:rPr>
        <w:t>로</w:t>
      </w:r>
      <w:r w:rsidR="00602DE6">
        <w:rPr>
          <w:rFonts w:hint="eastAsia"/>
        </w:rPr>
        <w:t xml:space="preserve"> </w:t>
      </w:r>
      <w:r w:rsidR="00602DE6">
        <w:rPr>
          <w:rFonts w:hint="eastAsia"/>
        </w:rPr>
        <w:t>변환기를</w:t>
      </w:r>
      <w:r w:rsidR="00602DE6">
        <w:rPr>
          <w:rFonts w:hint="eastAsia"/>
        </w:rPr>
        <w:t xml:space="preserve"> </w:t>
      </w:r>
      <w:r w:rsidR="00602DE6">
        <w:rPr>
          <w:rFonts w:hint="eastAsia"/>
        </w:rPr>
        <w:t>구현합니다</w:t>
      </w:r>
      <w:r w:rsidR="00602DE6">
        <w:rPr>
          <w:rFonts w:hint="eastAsia"/>
        </w:rPr>
        <w:t>.</w:t>
      </w:r>
    </w:p>
    <w:p w:rsidR="000D4193" w:rsidRDefault="000D4193" w:rsidP="00602DE6">
      <w:pPr>
        <w:ind w:left="400" w:hangingChars="200" w:hanging="400"/>
      </w:pPr>
      <w:r w:rsidRPr="000D4193">
        <w:rPr>
          <w:noProof/>
        </w:rPr>
        <w:drawing>
          <wp:inline distT="0" distB="0" distL="0" distR="0" wp14:anchorId="35622423" wp14:editId="48CD4E15">
            <wp:extent cx="5943600" cy="23444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93" w:rsidRDefault="000D4193" w:rsidP="00602DE6">
      <w:pPr>
        <w:ind w:left="400" w:hangingChars="200" w:hanging="400"/>
      </w:pPr>
    </w:p>
    <w:p w:rsidR="000D4193" w:rsidRDefault="000D4193" w:rsidP="00602DE6">
      <w:pPr>
        <w:ind w:left="400" w:hangingChars="200" w:hanging="400"/>
      </w:pPr>
      <w:r w:rsidRPr="000D4193">
        <w:rPr>
          <w:noProof/>
        </w:rPr>
        <w:drawing>
          <wp:inline distT="0" distB="0" distL="0" distR="0" wp14:anchorId="3FB83CDD" wp14:editId="53A4A7BD">
            <wp:extent cx="5943600" cy="137287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93" w:rsidRDefault="000D4193" w:rsidP="00602DE6">
      <w:pPr>
        <w:ind w:left="400" w:hangingChars="200" w:hanging="400"/>
      </w:pPr>
      <w:r w:rsidRPr="000D4193">
        <w:rPr>
          <w:noProof/>
        </w:rPr>
        <w:lastRenderedPageBreak/>
        <w:drawing>
          <wp:inline distT="0" distB="0" distL="0" distR="0" wp14:anchorId="6421E53A" wp14:editId="1030CD33">
            <wp:extent cx="5943600" cy="1255395"/>
            <wp:effectExtent l="0" t="0" r="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AA" w:rsidRDefault="000D4193" w:rsidP="003B1E3F">
      <w:r w:rsidRPr="000D4193">
        <w:rPr>
          <w:noProof/>
        </w:rPr>
        <w:drawing>
          <wp:inline distT="0" distB="0" distL="0" distR="0" wp14:anchorId="665830FD" wp14:editId="2D8B0A84">
            <wp:extent cx="5943600" cy="1217295"/>
            <wp:effectExtent l="0" t="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AA" w:rsidRPr="00ED5EAA" w:rsidRDefault="00ED5EAA" w:rsidP="003B1E3F">
      <w:bookmarkStart w:id="0" w:name="_GoBack"/>
      <w:bookmarkEnd w:id="0"/>
    </w:p>
    <w:p w:rsidR="003B1E3F" w:rsidRDefault="003B1E3F" w:rsidP="00600410">
      <w:pPr>
        <w:pStyle w:val="3"/>
        <w:ind w:left="1000" w:hanging="400"/>
      </w:pPr>
      <w:r>
        <w:rPr>
          <w:rFonts w:hint="eastAsia"/>
        </w:rPr>
        <w:t>2</w:t>
      </w:r>
      <w:r>
        <w:t>.</w:t>
      </w:r>
      <w:r w:rsidR="00060BAE">
        <w:t>3</w:t>
      </w:r>
      <w: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 w:rsidR="00060BAE">
        <w:rPr>
          <w:rFonts w:hint="eastAsia"/>
        </w:rPr>
        <w:t>결과</w:t>
      </w:r>
    </w:p>
    <w:p w:rsidR="00C76625" w:rsidRDefault="00C76625" w:rsidP="003B1E3F">
      <w:pPr>
        <w:rPr>
          <w:noProof/>
        </w:rPr>
      </w:pPr>
    </w:p>
    <w:p w:rsidR="000D4193" w:rsidRDefault="000D4193" w:rsidP="003B1E3F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.3.1 </w:t>
      </w:r>
      <w:r w:rsidRPr="000D4193">
        <w:rPr>
          <w:noProof/>
        </w:rPr>
        <w:t>WordProcessor</w:t>
      </w:r>
      <w:r>
        <w:rPr>
          <w:noProof/>
        </w:rPr>
        <w:t xml:space="preserve"> </w:t>
      </w:r>
      <w:r>
        <w:rPr>
          <w:rFonts w:hint="eastAsia"/>
          <w:noProof/>
        </w:rPr>
        <w:t>생성</w:t>
      </w:r>
    </w:p>
    <w:p w:rsidR="000D4193" w:rsidRDefault="000D4193" w:rsidP="003B1E3F">
      <w:r w:rsidRPr="000D4193">
        <w:rPr>
          <w:noProof/>
        </w:rPr>
        <w:drawing>
          <wp:inline distT="0" distB="0" distL="0" distR="0" wp14:anchorId="6D25338A" wp14:editId="2AA18607">
            <wp:extent cx="5792008" cy="64779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93" w:rsidRDefault="000D4193" w:rsidP="003B1E3F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.3.2 </w:t>
      </w:r>
      <w:r>
        <w:rPr>
          <w:rFonts w:hint="eastAsia"/>
          <w:noProof/>
        </w:rPr>
        <w:t>스펠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체커를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등록하고</w:t>
      </w:r>
      <w:r>
        <w:rPr>
          <w:rFonts w:hint="eastAsia"/>
          <w:noProof/>
        </w:rPr>
        <w:t xml:space="preserve"> </w:t>
      </w:r>
      <w:r w:rsidR="00192811">
        <w:rPr>
          <w:rFonts w:hint="eastAsia"/>
          <w:noProof/>
        </w:rPr>
        <w:t>,</w:t>
      </w:r>
      <w:r w:rsidR="00192811">
        <w:rPr>
          <w:noProof/>
        </w:rPr>
        <w:t xml:space="preserve"> </w:t>
      </w:r>
      <w:r w:rsidR="00192811">
        <w:rPr>
          <w:rFonts w:hint="eastAsia"/>
          <w:noProof/>
        </w:rPr>
        <w:t>확장된</w:t>
      </w:r>
      <w:r w:rsidR="00192811">
        <w:rPr>
          <w:rFonts w:hint="eastAsia"/>
          <w:noProof/>
        </w:rPr>
        <w:t xml:space="preserve"> </w:t>
      </w:r>
      <w:r>
        <w:rPr>
          <w:rFonts w:hint="eastAsia"/>
          <w:noProof/>
        </w:rPr>
        <w:t>컨버터</w:t>
      </w:r>
      <w:r w:rsidR="00192811">
        <w:rPr>
          <w:rFonts w:hint="eastAsia"/>
          <w:noProof/>
        </w:rPr>
        <w:t>들을</w:t>
      </w:r>
      <w:r>
        <w:rPr>
          <w:rFonts w:hint="eastAsia"/>
          <w:noProof/>
        </w:rPr>
        <w:t xml:space="preserve"> </w:t>
      </w:r>
      <w:r w:rsidR="00192811">
        <w:rPr>
          <w:rFonts w:hint="eastAsia"/>
          <w:noProof/>
        </w:rPr>
        <w:t>등록합니다</w:t>
      </w:r>
      <w:r w:rsidR="00192811">
        <w:rPr>
          <w:rFonts w:hint="eastAsia"/>
          <w:noProof/>
        </w:rPr>
        <w:t>.</w:t>
      </w:r>
    </w:p>
    <w:p w:rsidR="000D4193" w:rsidRDefault="000D4193" w:rsidP="003B1E3F">
      <w:r w:rsidRPr="000D4193">
        <w:rPr>
          <w:noProof/>
        </w:rPr>
        <w:drawing>
          <wp:inline distT="0" distB="0" distL="0" distR="0" wp14:anchorId="4B6A1526" wp14:editId="45F57CD3">
            <wp:extent cx="5449060" cy="1400370"/>
            <wp:effectExtent l="0" t="0" r="0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59" w:rsidRDefault="00BF3C59" w:rsidP="003B1E3F"/>
    <w:p w:rsidR="00BF3C59" w:rsidRDefault="00BF3C59" w:rsidP="003B1E3F">
      <w:r>
        <w:rPr>
          <w:rFonts w:hint="eastAsia"/>
        </w:rPr>
        <w:t>2</w:t>
      </w:r>
      <w:r>
        <w:t xml:space="preserve">.3.3 </w:t>
      </w:r>
      <w:r w:rsidRPr="00BF3C59">
        <w:rPr>
          <w:rFonts w:hint="eastAsia"/>
        </w:rPr>
        <w:t>등록된</w:t>
      </w:r>
      <w:r w:rsidRPr="00BF3C59">
        <w:rPr>
          <w:rFonts w:hint="eastAsia"/>
        </w:rPr>
        <w:t xml:space="preserve"> </w:t>
      </w:r>
      <w:r w:rsidRPr="00BF3C59">
        <w:rPr>
          <w:rFonts w:hint="eastAsia"/>
        </w:rPr>
        <w:t>영어</w:t>
      </w:r>
      <w:r w:rsidRPr="00BF3C59">
        <w:rPr>
          <w:rFonts w:hint="eastAsia"/>
        </w:rPr>
        <w:t xml:space="preserve">  </w:t>
      </w:r>
      <w:r w:rsidRPr="00BF3C59">
        <w:rPr>
          <w:rFonts w:hint="eastAsia"/>
        </w:rPr>
        <w:t>스펠체커</w:t>
      </w:r>
      <w:r w:rsidRPr="00BF3C59">
        <w:rPr>
          <w:rFonts w:hint="eastAsia"/>
        </w:rPr>
        <w:t xml:space="preserve">  </w:t>
      </w:r>
      <w:r w:rsidRPr="00BF3C59">
        <w:rPr>
          <w:rFonts w:hint="eastAsia"/>
        </w:rPr>
        <w:t>실행</w:t>
      </w:r>
    </w:p>
    <w:p w:rsidR="00BF3C59" w:rsidRDefault="00BF3C59" w:rsidP="003B1E3F">
      <w:r w:rsidRPr="00BF3C59">
        <w:rPr>
          <w:noProof/>
        </w:rPr>
        <w:drawing>
          <wp:inline distT="0" distB="0" distL="0" distR="0" wp14:anchorId="03D78DD9" wp14:editId="2208FD66">
            <wp:extent cx="3591426" cy="581106"/>
            <wp:effectExtent l="0" t="0" r="9525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59" w:rsidRDefault="00BF3C59" w:rsidP="003B1E3F"/>
    <w:p w:rsidR="00BF3C59" w:rsidRDefault="00BF3C59" w:rsidP="003B1E3F">
      <w:r>
        <w:rPr>
          <w:rFonts w:hint="eastAsia"/>
        </w:rPr>
        <w:lastRenderedPageBreak/>
        <w:t>2</w:t>
      </w:r>
      <w:r>
        <w:t xml:space="preserve">.3.4 </w:t>
      </w:r>
      <w:r w:rsidRPr="00BF3C59">
        <w:rPr>
          <w:rFonts w:hint="eastAsia"/>
        </w:rPr>
        <w:t>컨버터</w:t>
      </w:r>
      <w:r w:rsidRPr="00BF3C59">
        <w:rPr>
          <w:rFonts w:hint="eastAsia"/>
        </w:rPr>
        <w:t xml:space="preserve"> </w:t>
      </w:r>
      <w:r w:rsidRPr="00BF3C59">
        <w:rPr>
          <w:rFonts w:hint="eastAsia"/>
        </w:rPr>
        <w:t>실행</w:t>
      </w:r>
      <w:r w:rsidRPr="00BF3C59">
        <w:rPr>
          <w:rFonts w:hint="eastAsia"/>
        </w:rPr>
        <w:t xml:space="preserve"> txt</w:t>
      </w:r>
      <w:r>
        <w:t>, pdf, docx, wps</w:t>
      </w:r>
    </w:p>
    <w:p w:rsidR="00BF3C59" w:rsidRPr="00C76625" w:rsidRDefault="00BF3C59" w:rsidP="003B1E3F">
      <w:r w:rsidRPr="00BF3C59">
        <w:rPr>
          <w:noProof/>
        </w:rPr>
        <w:drawing>
          <wp:inline distT="0" distB="0" distL="0" distR="0" wp14:anchorId="239050D5" wp14:editId="4343E190">
            <wp:extent cx="5591955" cy="895475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C59" w:rsidRPr="00C76625">
      <w:headerReference w:type="default" r:id="rId2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DF0" w:rsidRDefault="00310DF0">
      <w:pPr>
        <w:spacing w:after="0" w:line="240" w:lineRule="auto"/>
      </w:pPr>
      <w:r>
        <w:separator/>
      </w:r>
    </w:p>
  </w:endnote>
  <w:endnote w:type="continuationSeparator" w:id="0">
    <w:p w:rsidR="00310DF0" w:rsidRDefault="00310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DF0" w:rsidRDefault="00310DF0">
      <w:pPr>
        <w:spacing w:after="0" w:line="240" w:lineRule="auto"/>
      </w:pPr>
      <w:r>
        <w:separator/>
      </w:r>
    </w:p>
  </w:footnote>
  <w:footnote w:type="continuationSeparator" w:id="0">
    <w:p w:rsidR="00310DF0" w:rsidRDefault="00310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43A" w:rsidRDefault="00CF043A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043A" w:rsidRDefault="00CF043A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213F85">
                            <w:rPr>
                              <w:lang w:val="ko-K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" filled="f" stroked="f" strokeweight=".5pt">
              <v:textbox style="mso-fit-shape-to-text:t" inset="0,0,0,0">
                <w:txbxContent>
                  <w:p w:rsidR="00CF043A" w:rsidRDefault="00CF043A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213F85">
                      <w:rPr>
                        <w:lang w:val="ko-K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41568"/>
    <w:multiLevelType w:val="multilevel"/>
    <w:tmpl w:val="D970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0801AE"/>
    <w:multiLevelType w:val="hybridMultilevel"/>
    <w:tmpl w:val="14DC87CE"/>
    <w:lvl w:ilvl="0" w:tplc="C97AF0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083301"/>
    <w:multiLevelType w:val="multilevel"/>
    <w:tmpl w:val="C98A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BD582D"/>
    <w:multiLevelType w:val="multilevel"/>
    <w:tmpl w:val="A2B45536"/>
    <w:lvl w:ilvl="0">
      <w:start w:val="1"/>
      <w:numFmt w:val="decimal"/>
      <w:pStyle w:val="2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6" w:hanging="1440"/>
      </w:pPr>
      <w:rPr>
        <w:rFonts w:hint="default"/>
      </w:rPr>
    </w:lvl>
  </w:abstractNum>
  <w:abstractNum w:abstractNumId="5" w15:restartNumberingAfterBreak="0">
    <w:nsid w:val="07FE40E9"/>
    <w:multiLevelType w:val="multilevel"/>
    <w:tmpl w:val="CCE8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1B2FC5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B2E11A5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BFA312B"/>
    <w:multiLevelType w:val="multilevel"/>
    <w:tmpl w:val="D83A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46231A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0F7002"/>
    <w:multiLevelType w:val="hybridMultilevel"/>
    <w:tmpl w:val="B9EE81A8"/>
    <w:lvl w:ilvl="0" w:tplc="E6AE3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B2A530F"/>
    <w:multiLevelType w:val="multilevel"/>
    <w:tmpl w:val="518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1860D8"/>
    <w:multiLevelType w:val="multilevel"/>
    <w:tmpl w:val="F4A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27550A"/>
    <w:multiLevelType w:val="multilevel"/>
    <w:tmpl w:val="47C0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D57111"/>
    <w:multiLevelType w:val="hybridMultilevel"/>
    <w:tmpl w:val="3820822E"/>
    <w:lvl w:ilvl="0" w:tplc="CDD2A10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B6A0CDD"/>
    <w:multiLevelType w:val="multilevel"/>
    <w:tmpl w:val="4C36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8A16E7"/>
    <w:multiLevelType w:val="multilevel"/>
    <w:tmpl w:val="8BE0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A82988"/>
    <w:multiLevelType w:val="multilevel"/>
    <w:tmpl w:val="08B2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600F86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BBB0F44"/>
    <w:multiLevelType w:val="multilevel"/>
    <w:tmpl w:val="9D14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74453B"/>
    <w:multiLevelType w:val="multilevel"/>
    <w:tmpl w:val="586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3617AA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7FA613B"/>
    <w:multiLevelType w:val="multilevel"/>
    <w:tmpl w:val="B9D0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6438E6"/>
    <w:multiLevelType w:val="multilevel"/>
    <w:tmpl w:val="1A58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4D7227"/>
    <w:multiLevelType w:val="multilevel"/>
    <w:tmpl w:val="3CFA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C417E5"/>
    <w:multiLevelType w:val="multilevel"/>
    <w:tmpl w:val="AAE4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E559C"/>
    <w:multiLevelType w:val="multilevel"/>
    <w:tmpl w:val="28C8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EB7B0D"/>
    <w:multiLevelType w:val="multilevel"/>
    <w:tmpl w:val="D02A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846B42"/>
    <w:multiLevelType w:val="multilevel"/>
    <w:tmpl w:val="2E4A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31009F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7FC6303"/>
    <w:multiLevelType w:val="hybridMultilevel"/>
    <w:tmpl w:val="C6A684B0"/>
    <w:lvl w:ilvl="0" w:tplc="B2A860A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9645449"/>
    <w:multiLevelType w:val="hybridMultilevel"/>
    <w:tmpl w:val="D72E8A16"/>
    <w:lvl w:ilvl="0" w:tplc="71F09432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6"/>
    <w:lvlOverride w:ilvl="0">
      <w:startOverride w:val="1"/>
    </w:lvlOverride>
  </w:num>
  <w:num w:numId="4">
    <w:abstractNumId w:val="4"/>
  </w:num>
  <w:num w:numId="5">
    <w:abstractNumId w:val="31"/>
  </w:num>
  <w:num w:numId="6">
    <w:abstractNumId w:val="14"/>
  </w:num>
  <w:num w:numId="7">
    <w:abstractNumId w:val="6"/>
  </w:num>
  <w:num w:numId="8">
    <w:abstractNumId w:val="21"/>
  </w:num>
  <w:num w:numId="9">
    <w:abstractNumId w:val="7"/>
  </w:num>
  <w:num w:numId="10">
    <w:abstractNumId w:val="9"/>
  </w:num>
  <w:num w:numId="11">
    <w:abstractNumId w:val="30"/>
  </w:num>
  <w:num w:numId="12">
    <w:abstractNumId w:val="18"/>
  </w:num>
  <w:num w:numId="13">
    <w:abstractNumId w:val="22"/>
  </w:num>
  <w:num w:numId="14">
    <w:abstractNumId w:val="20"/>
  </w:num>
  <w:num w:numId="15">
    <w:abstractNumId w:val="12"/>
  </w:num>
  <w:num w:numId="16">
    <w:abstractNumId w:val="29"/>
  </w:num>
  <w:num w:numId="17">
    <w:abstractNumId w:val="1"/>
  </w:num>
  <w:num w:numId="18">
    <w:abstractNumId w:val="27"/>
    <w:lvlOverride w:ilvl="0">
      <w:startOverride w:val="1"/>
    </w:lvlOverride>
  </w:num>
  <w:num w:numId="19">
    <w:abstractNumId w:val="16"/>
  </w:num>
  <w:num w:numId="20">
    <w:abstractNumId w:val="8"/>
  </w:num>
  <w:num w:numId="21">
    <w:abstractNumId w:val="5"/>
  </w:num>
  <w:num w:numId="22">
    <w:abstractNumId w:val="17"/>
  </w:num>
  <w:num w:numId="23">
    <w:abstractNumId w:val="3"/>
  </w:num>
  <w:num w:numId="24">
    <w:abstractNumId w:val="24"/>
  </w:num>
  <w:num w:numId="25">
    <w:abstractNumId w:val="13"/>
  </w:num>
  <w:num w:numId="26">
    <w:abstractNumId w:val="11"/>
  </w:num>
  <w:num w:numId="27">
    <w:abstractNumId w:val="15"/>
  </w:num>
  <w:num w:numId="28">
    <w:abstractNumId w:val="28"/>
  </w:num>
  <w:num w:numId="29">
    <w:abstractNumId w:val="19"/>
  </w:num>
  <w:num w:numId="30">
    <w:abstractNumId w:val="23"/>
  </w:num>
  <w:num w:numId="31">
    <w:abstractNumId w:val="32"/>
  </w:num>
  <w:num w:numId="32">
    <w:abstractNumId w:val="10"/>
  </w:num>
  <w:num w:numId="33">
    <w:abstractNumId w:val="25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99"/>
    <w:rsid w:val="00003486"/>
    <w:rsid w:val="00012DFD"/>
    <w:rsid w:val="000230F0"/>
    <w:rsid w:val="00025F14"/>
    <w:rsid w:val="00031FBD"/>
    <w:rsid w:val="00034945"/>
    <w:rsid w:val="000373DC"/>
    <w:rsid w:val="00057C6A"/>
    <w:rsid w:val="00060BAE"/>
    <w:rsid w:val="000A067B"/>
    <w:rsid w:val="000A43AC"/>
    <w:rsid w:val="000B2CF7"/>
    <w:rsid w:val="000D4193"/>
    <w:rsid w:val="000D77C0"/>
    <w:rsid w:val="00110CCC"/>
    <w:rsid w:val="00115246"/>
    <w:rsid w:val="001269A9"/>
    <w:rsid w:val="0014710A"/>
    <w:rsid w:val="00192811"/>
    <w:rsid w:val="00193D7D"/>
    <w:rsid w:val="001A06E0"/>
    <w:rsid w:val="001B6DCF"/>
    <w:rsid w:val="00213F85"/>
    <w:rsid w:val="00235BDE"/>
    <w:rsid w:val="00245A9C"/>
    <w:rsid w:val="00245DE2"/>
    <w:rsid w:val="0025397F"/>
    <w:rsid w:val="0025401B"/>
    <w:rsid w:val="00267A72"/>
    <w:rsid w:val="002714D7"/>
    <w:rsid w:val="00271B96"/>
    <w:rsid w:val="00294D83"/>
    <w:rsid w:val="00296D0C"/>
    <w:rsid w:val="002A02FE"/>
    <w:rsid w:val="002A1F74"/>
    <w:rsid w:val="002B6D55"/>
    <w:rsid w:val="002B74D3"/>
    <w:rsid w:val="002C33DF"/>
    <w:rsid w:val="00301716"/>
    <w:rsid w:val="00304481"/>
    <w:rsid w:val="00310DF0"/>
    <w:rsid w:val="00336A6F"/>
    <w:rsid w:val="00341EDB"/>
    <w:rsid w:val="00343616"/>
    <w:rsid w:val="00357EB2"/>
    <w:rsid w:val="00371AAE"/>
    <w:rsid w:val="00392545"/>
    <w:rsid w:val="003950C6"/>
    <w:rsid w:val="003A6190"/>
    <w:rsid w:val="003B1E3F"/>
    <w:rsid w:val="003B4EBD"/>
    <w:rsid w:val="003C4EA6"/>
    <w:rsid w:val="003D0835"/>
    <w:rsid w:val="003D50B9"/>
    <w:rsid w:val="003E17F0"/>
    <w:rsid w:val="003F2920"/>
    <w:rsid w:val="003F6F3D"/>
    <w:rsid w:val="004030B0"/>
    <w:rsid w:val="00403357"/>
    <w:rsid w:val="00403D7C"/>
    <w:rsid w:val="00427F1E"/>
    <w:rsid w:val="00435993"/>
    <w:rsid w:val="00447683"/>
    <w:rsid w:val="004575CB"/>
    <w:rsid w:val="00471AC3"/>
    <w:rsid w:val="00490817"/>
    <w:rsid w:val="00497615"/>
    <w:rsid w:val="004B0D42"/>
    <w:rsid w:val="004C33F0"/>
    <w:rsid w:val="004E0AE8"/>
    <w:rsid w:val="00517D24"/>
    <w:rsid w:val="00522F1D"/>
    <w:rsid w:val="00556129"/>
    <w:rsid w:val="00560DEE"/>
    <w:rsid w:val="0059190D"/>
    <w:rsid w:val="005D6BF9"/>
    <w:rsid w:val="005E2220"/>
    <w:rsid w:val="005E60CE"/>
    <w:rsid w:val="005E6E15"/>
    <w:rsid w:val="00600410"/>
    <w:rsid w:val="00602DE6"/>
    <w:rsid w:val="00603D73"/>
    <w:rsid w:val="00636090"/>
    <w:rsid w:val="00681740"/>
    <w:rsid w:val="00690C33"/>
    <w:rsid w:val="00691B26"/>
    <w:rsid w:val="006A05ED"/>
    <w:rsid w:val="006A593C"/>
    <w:rsid w:val="006B0991"/>
    <w:rsid w:val="006C6C0D"/>
    <w:rsid w:val="006D33C6"/>
    <w:rsid w:val="006D4756"/>
    <w:rsid w:val="006D7B2A"/>
    <w:rsid w:val="006E5B41"/>
    <w:rsid w:val="007010B2"/>
    <w:rsid w:val="00701B1B"/>
    <w:rsid w:val="00740CDD"/>
    <w:rsid w:val="00747FF7"/>
    <w:rsid w:val="0075007A"/>
    <w:rsid w:val="00750C01"/>
    <w:rsid w:val="00755511"/>
    <w:rsid w:val="00756F0B"/>
    <w:rsid w:val="00760399"/>
    <w:rsid w:val="0076594D"/>
    <w:rsid w:val="00787E0C"/>
    <w:rsid w:val="00790AB4"/>
    <w:rsid w:val="007B20AE"/>
    <w:rsid w:val="007B483D"/>
    <w:rsid w:val="007F2C0D"/>
    <w:rsid w:val="00802452"/>
    <w:rsid w:val="00802C43"/>
    <w:rsid w:val="00820B4E"/>
    <w:rsid w:val="008312EA"/>
    <w:rsid w:val="00836037"/>
    <w:rsid w:val="0085530C"/>
    <w:rsid w:val="008943C3"/>
    <w:rsid w:val="008951C8"/>
    <w:rsid w:val="008B5960"/>
    <w:rsid w:val="008C143A"/>
    <w:rsid w:val="008D6A96"/>
    <w:rsid w:val="008E6250"/>
    <w:rsid w:val="008F1294"/>
    <w:rsid w:val="008F6555"/>
    <w:rsid w:val="00927BCB"/>
    <w:rsid w:val="00931639"/>
    <w:rsid w:val="00931D71"/>
    <w:rsid w:val="00950A37"/>
    <w:rsid w:val="0095213E"/>
    <w:rsid w:val="0095263E"/>
    <w:rsid w:val="00961E87"/>
    <w:rsid w:val="00963A83"/>
    <w:rsid w:val="0098618E"/>
    <w:rsid w:val="009A65DA"/>
    <w:rsid w:val="009B1730"/>
    <w:rsid w:val="009C4905"/>
    <w:rsid w:val="009C70D2"/>
    <w:rsid w:val="009F5C91"/>
    <w:rsid w:val="00A042DA"/>
    <w:rsid w:val="00A160E0"/>
    <w:rsid w:val="00A24C41"/>
    <w:rsid w:val="00A4515D"/>
    <w:rsid w:val="00A543A2"/>
    <w:rsid w:val="00A66D30"/>
    <w:rsid w:val="00A86371"/>
    <w:rsid w:val="00AA1F96"/>
    <w:rsid w:val="00AA456C"/>
    <w:rsid w:val="00AB0EB6"/>
    <w:rsid w:val="00AB6298"/>
    <w:rsid w:val="00AC6F2B"/>
    <w:rsid w:val="00AD2199"/>
    <w:rsid w:val="00AD3510"/>
    <w:rsid w:val="00AE330D"/>
    <w:rsid w:val="00B04277"/>
    <w:rsid w:val="00B05ACA"/>
    <w:rsid w:val="00B672FF"/>
    <w:rsid w:val="00B7575D"/>
    <w:rsid w:val="00B82C10"/>
    <w:rsid w:val="00B913EE"/>
    <w:rsid w:val="00BC0D23"/>
    <w:rsid w:val="00BF3C59"/>
    <w:rsid w:val="00C07049"/>
    <w:rsid w:val="00C11DBD"/>
    <w:rsid w:val="00C1283E"/>
    <w:rsid w:val="00C20D8D"/>
    <w:rsid w:val="00C2459B"/>
    <w:rsid w:val="00C27FAB"/>
    <w:rsid w:val="00C51792"/>
    <w:rsid w:val="00C557E9"/>
    <w:rsid w:val="00C76625"/>
    <w:rsid w:val="00CA1234"/>
    <w:rsid w:val="00CC2E3B"/>
    <w:rsid w:val="00CF043A"/>
    <w:rsid w:val="00CF3081"/>
    <w:rsid w:val="00D307E2"/>
    <w:rsid w:val="00D35FDD"/>
    <w:rsid w:val="00D44295"/>
    <w:rsid w:val="00D51B9D"/>
    <w:rsid w:val="00D63D8E"/>
    <w:rsid w:val="00D64518"/>
    <w:rsid w:val="00D72DF0"/>
    <w:rsid w:val="00D7327B"/>
    <w:rsid w:val="00D74545"/>
    <w:rsid w:val="00D83677"/>
    <w:rsid w:val="00D85C3B"/>
    <w:rsid w:val="00D92872"/>
    <w:rsid w:val="00D943DB"/>
    <w:rsid w:val="00DB3CF9"/>
    <w:rsid w:val="00DD3B80"/>
    <w:rsid w:val="00DD585D"/>
    <w:rsid w:val="00DE212B"/>
    <w:rsid w:val="00DE31B9"/>
    <w:rsid w:val="00DF3C3A"/>
    <w:rsid w:val="00E02AE7"/>
    <w:rsid w:val="00E24264"/>
    <w:rsid w:val="00E65B05"/>
    <w:rsid w:val="00EC5C51"/>
    <w:rsid w:val="00ED5EAA"/>
    <w:rsid w:val="00EE0CB0"/>
    <w:rsid w:val="00EF7135"/>
    <w:rsid w:val="00EF732F"/>
    <w:rsid w:val="00F27802"/>
    <w:rsid w:val="00F7381E"/>
    <w:rsid w:val="00F77B4C"/>
    <w:rsid w:val="00F91FEF"/>
    <w:rsid w:val="00F95BDB"/>
    <w:rsid w:val="00FA239B"/>
    <w:rsid w:val="00FB4CBC"/>
    <w:rsid w:val="00FD7511"/>
    <w:rsid w:val="00FE0647"/>
    <w:rsid w:val="00FF4442"/>
    <w:rsid w:val="00F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41150"/>
  <w15:chartTrackingRefBased/>
  <w15:docId w15:val="{9FC4AC18-12CB-48DE-B1C4-D8E65999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0BAE"/>
    <w:rPr>
      <w:sz w:val="20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tabs>
        <w:tab w:val="clear" w:pos="1636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230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0230F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character" w:customStyle="1" w:styleId="2Char">
    <w:name w:val="제목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Pr>
      <w:b/>
      <w:bCs/>
      <w:color w:val="5B9BD5" w:themeColor="accent1"/>
      <w:sz w:val="24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pPr>
      <w:spacing w:after="0" w:line="240" w:lineRule="auto"/>
    </w:pPr>
  </w:style>
  <w:style w:type="paragraph" w:customStyle="1" w:styleId="a">
    <w:name w:val="글머리 기호 목록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프로젝트 범위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Pr>
      <w:i/>
      <w:iCs/>
      <w:sz w:val="14"/>
    </w:rPr>
  </w:style>
  <w:style w:type="character" w:styleId="af1">
    <w:name w:val="Placeholder Text"/>
    <w:basedOn w:val="a1"/>
    <w:uiPriority w:val="99"/>
    <w:semiHidden/>
    <w:rsid w:val="00DB3CF9"/>
    <w:rPr>
      <w:color w:val="808080"/>
    </w:rPr>
  </w:style>
  <w:style w:type="character" w:customStyle="1" w:styleId="name">
    <w:name w:val="name"/>
    <w:basedOn w:val="a1"/>
    <w:rsid w:val="0098618E"/>
  </w:style>
  <w:style w:type="character" w:customStyle="1" w:styleId="object-properties-preview">
    <w:name w:val="object-properties-preview"/>
    <w:basedOn w:val="a1"/>
    <w:rsid w:val="0098618E"/>
  </w:style>
  <w:style w:type="character" w:customStyle="1" w:styleId="object-value-string">
    <w:name w:val="object-value-string"/>
    <w:basedOn w:val="a1"/>
    <w:rsid w:val="0098618E"/>
  </w:style>
  <w:style w:type="paragraph" w:styleId="af2">
    <w:name w:val="List Paragraph"/>
    <w:basedOn w:val="a0"/>
    <w:uiPriority w:val="34"/>
    <w:unhideWhenUsed/>
    <w:qFormat/>
    <w:rsid w:val="0098618E"/>
    <w:pPr>
      <w:ind w:leftChars="400" w:left="800"/>
    </w:pPr>
  </w:style>
  <w:style w:type="character" w:styleId="af3">
    <w:name w:val="Hyperlink"/>
    <w:basedOn w:val="a1"/>
    <w:uiPriority w:val="99"/>
    <w:semiHidden/>
    <w:unhideWhenUsed/>
    <w:rsid w:val="00DD3B80"/>
    <w:rPr>
      <w:color w:val="0000FF"/>
      <w:u w:val="single"/>
    </w:rPr>
  </w:style>
  <w:style w:type="paragraph" w:styleId="af4">
    <w:name w:val="Normal (Web)"/>
    <w:basedOn w:val="a0"/>
    <w:uiPriority w:val="99"/>
    <w:unhideWhenUsed/>
    <w:rsid w:val="00750C01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0230F0"/>
    <w:rPr>
      <w:rFonts w:asciiTheme="majorHAnsi" w:eastAsiaTheme="majorEastAsia" w:hAnsiTheme="majorHAnsi" w:cstheme="majorBidi"/>
      <w:sz w:val="20"/>
    </w:rPr>
  </w:style>
  <w:style w:type="character" w:customStyle="1" w:styleId="4Char">
    <w:name w:val="제목 4 Char"/>
    <w:basedOn w:val="a1"/>
    <w:link w:val="4"/>
    <w:uiPriority w:val="9"/>
    <w:rsid w:val="000230F0"/>
    <w:rPr>
      <w:b/>
      <w:bCs/>
      <w:sz w:val="20"/>
    </w:rPr>
  </w:style>
  <w:style w:type="paragraph" w:styleId="af5">
    <w:name w:val="Date"/>
    <w:basedOn w:val="a0"/>
    <w:next w:val="a0"/>
    <w:link w:val="Char3"/>
    <w:uiPriority w:val="99"/>
    <w:semiHidden/>
    <w:unhideWhenUsed/>
    <w:rsid w:val="000D4193"/>
  </w:style>
  <w:style w:type="character" w:customStyle="1" w:styleId="Char3">
    <w:name w:val="날짜 Char"/>
    <w:basedOn w:val="a1"/>
    <w:link w:val="af5"/>
    <w:uiPriority w:val="99"/>
    <w:semiHidden/>
    <w:rsid w:val="000D419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1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1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s\AppData\Roaming\Microsoft\Templates\&#54532;&#47196;&#51229;&#53944;%20&#48276;&#5094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3BBB3513574E308AA3292D9183BE2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90BE71-30B4-49B3-9193-B1A3EA2BE899}"/>
      </w:docPartPr>
      <w:docPartBody>
        <w:p w:rsidR="0062008E" w:rsidRDefault="001150A8">
          <w:pPr>
            <w:pStyle w:val="EA3BBB3513574E308AA3292D9183BE2D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A8"/>
    <w:rsid w:val="000A2BEC"/>
    <w:rsid w:val="001150A8"/>
    <w:rsid w:val="002D79C7"/>
    <w:rsid w:val="00412BB7"/>
    <w:rsid w:val="00417CBE"/>
    <w:rsid w:val="004B6532"/>
    <w:rsid w:val="0062008E"/>
    <w:rsid w:val="007851EB"/>
    <w:rsid w:val="007A347A"/>
    <w:rsid w:val="00836E13"/>
    <w:rsid w:val="008D478E"/>
    <w:rsid w:val="00A009B3"/>
    <w:rsid w:val="00A2329E"/>
    <w:rsid w:val="00B329E6"/>
    <w:rsid w:val="00D87263"/>
    <w:rsid w:val="00F5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D2AF627CCA4F78B6076158E61135C4">
    <w:name w:val="A9D2AF627CCA4F78B6076158E61135C4"/>
    <w:pPr>
      <w:widowControl w:val="0"/>
      <w:wordWrap w:val="0"/>
      <w:autoSpaceDE w:val="0"/>
      <w:autoSpaceDN w:val="0"/>
    </w:pPr>
  </w:style>
  <w:style w:type="paragraph" w:customStyle="1" w:styleId="EA3BBB3513574E308AA3292D9183BE2D">
    <w:name w:val="EA3BBB3513574E308AA3292D9183BE2D"/>
    <w:pPr>
      <w:widowControl w:val="0"/>
      <w:wordWrap w:val="0"/>
      <w:autoSpaceDE w:val="0"/>
      <w:autoSpaceDN w:val="0"/>
    </w:pPr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24FEA41060584069A776F60159F74BBF">
    <w:name w:val="24FEA41060584069A776F60159F74BBF"/>
    <w:pPr>
      <w:widowControl w:val="0"/>
      <w:wordWrap w:val="0"/>
      <w:autoSpaceDE w:val="0"/>
      <w:autoSpaceDN w:val="0"/>
    </w:pPr>
  </w:style>
  <w:style w:type="paragraph" w:customStyle="1" w:styleId="A39832E849CF40DB8567810077743260">
    <w:name w:val="A39832E849CF40DB8567810077743260"/>
    <w:rsid w:val="002D79C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6B333-2A9A-48A6-8A2C-0FEF95B584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467019-75EB-42CE-BB30-ECF45AB3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범위.dotx</Template>
  <TotalTime>39</TotalTime>
  <Pages>5</Pages>
  <Words>95</Words>
  <Characters>544</Characters>
  <Application>Microsoft Office Word</Application>
  <DocSecurity>0</DocSecurity>
  <Lines>4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개요</vt:lpstr>
      <vt:lpstr>    프로젝트 배경 및 설명</vt:lpstr>
      <vt:lpstr>    프로젝트 범위</vt:lpstr>
      <vt:lpstr>    고수준 요구 사항</vt:lpstr>
      <vt:lpstr>    결과</vt:lpstr>
      <vt:lpstr>    관계자</vt:lpstr>
      <vt:lpstr>    관련 비즈니스 프로세스 또는 시스템</vt:lpstr>
      <vt:lpstr>    특정 제외 사항</vt:lpstr>
      <vt:lpstr>    이행 계획</vt:lpstr>
      <vt:lpstr>    고수준 일정</vt:lpstr>
      <vt:lpstr>승인 및 진행 담당</vt:lpstr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Dos</dc:creator>
  <cp:keywords/>
  <cp:lastModifiedBy>ypd03008@gmail.com</cp:lastModifiedBy>
  <cp:revision>35</cp:revision>
  <dcterms:created xsi:type="dcterms:W3CDTF">2020-09-29T09:25:00Z</dcterms:created>
  <dcterms:modified xsi:type="dcterms:W3CDTF">2020-09-29T11:17:00Z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