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ACA" w:rsidRPr="00301716" w:rsidRDefault="00760399" w:rsidP="002C33DF">
      <w:pPr>
        <w:pStyle w:val="a4"/>
        <w:rPr>
          <w:rFonts w:ascii="Malgun Gothic Semilight" w:eastAsia="Malgun Gothic Semilight" w:hAnsi="Malgun Gothic Semilight" w:cs="Malgun Gothic Semilight"/>
        </w:rPr>
      </w:pPr>
      <w:r w:rsidRPr="00301716">
        <w:rPr>
          <w:rFonts w:ascii="Malgun Gothic Semilight" w:eastAsia="Malgun Gothic Semilight" w:hAnsi="Malgun Gothic Semilight" w:cs="Malgun Gothic Semilight" w:hint="eastAsia"/>
        </w:rPr>
        <w:t>단국대학교</w:t>
      </w:r>
      <w:r w:rsidR="00690C33">
        <w:rPr>
          <w:rFonts w:ascii="Malgun Gothic Semilight" w:eastAsia="Malgun Gothic Semilight" w:hAnsi="Malgun Gothic Semilight" w:cs="Malgun Gothic Semilight"/>
        </w:rPr>
        <w:t xml:space="preserve"> </w:t>
      </w:r>
      <w:r w:rsidR="00E50CDD">
        <w:t>실무중심산학협력프로젝트</w:t>
      </w:r>
      <w:r w:rsidR="00690C33" w:rsidRPr="00301716">
        <w:rPr>
          <w:rFonts w:ascii="Malgun Gothic Semilight" w:eastAsia="Malgun Gothic Semilight" w:hAnsi="Malgun Gothic Semilight" w:cs="Malgun Gothic Semilight"/>
        </w:rPr>
        <w:t xml:space="preserve"> </w:t>
      </w:r>
      <w:r w:rsidR="00681740" w:rsidRPr="00301716">
        <w:rPr>
          <w:rFonts w:ascii="Malgun Gothic Semilight" w:eastAsia="Malgun Gothic Semilight" w:hAnsi="Malgun Gothic Semilight" w:cs="Malgun Gothic Semilight"/>
        </w:rPr>
        <w:br/>
      </w:r>
      <w:r w:rsidR="00E50CDD">
        <w:rPr>
          <w:rFonts w:ascii="Malgun Gothic Semilight" w:eastAsia="Malgun Gothic Semilight" w:hAnsi="Malgun Gothic Semilight" w:cs="Malgun Gothic Semilight" w:hint="eastAsia"/>
        </w:rPr>
        <w:t xml:space="preserve">중간 </w:t>
      </w:r>
      <w:r w:rsidR="00193D7D">
        <w:rPr>
          <w:rFonts w:ascii="Malgun Gothic Semilight" w:eastAsia="Malgun Gothic Semilight" w:hAnsi="Malgun Gothic Semilight" w:cs="Malgun Gothic Semilight" w:hint="eastAsia"/>
          <w:lang w:val="ko-KR"/>
        </w:rPr>
        <w:t>보고서</w:t>
      </w:r>
    </w:p>
    <w:sdt>
      <w:sdtPr>
        <w:rPr>
          <w:rFonts w:ascii="Malgun Gothic Semilight" w:eastAsia="Malgun Gothic Semilight" w:hAnsi="Malgun Gothic Semilight" w:cs="Malgun Gothic Semilight"/>
        </w:rPr>
        <w:id w:val="216403978"/>
        <w:placeholder>
          <w:docPart w:val="EA3BBB3513574E308AA3292D9183BE2D"/>
        </w:placeholder>
        <w:date w:fullDate="2020-10-20T00:00:00Z">
          <w:dateFormat w:val="yyyy-MM-dd"/>
          <w:lid w:val="ko-KR"/>
          <w:storeMappedDataAs w:val="dateTime"/>
          <w:calendar w:val="gregorian"/>
        </w:date>
      </w:sdtPr>
      <w:sdtEndPr/>
      <w:sdtContent>
        <w:p w:rsidR="00B05ACA" w:rsidRPr="00301716" w:rsidRDefault="00E50CDD" w:rsidP="002C33DF">
          <w:pPr>
            <w:pStyle w:val="a6"/>
            <w:rPr>
              <w:rFonts w:ascii="Malgun Gothic Semilight" w:eastAsia="Malgun Gothic Semilight" w:hAnsi="Malgun Gothic Semilight" w:cs="Malgun Gothic Semilight"/>
            </w:rPr>
          </w:pPr>
          <w:r>
            <w:rPr>
              <w:rFonts w:ascii="Malgun Gothic Semilight" w:eastAsia="Malgun Gothic Semilight" w:hAnsi="Malgun Gothic Semilight" w:cs="Malgun Gothic Semilight" w:hint="eastAsia"/>
            </w:rPr>
            <w:t>2020-10-20</w:t>
          </w:r>
        </w:p>
      </w:sdtContent>
    </w:sdt>
    <w:p w:rsidR="00C20D8D" w:rsidRPr="00301716" w:rsidRDefault="00C20D8D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5E2220" w:rsidRPr="00301716" w:rsidRDefault="00E50CDD" w:rsidP="00E50CDD">
      <w:pPr>
        <w:jc w:val="center"/>
        <w:rPr>
          <w:rFonts w:ascii="Malgun Gothic Semilight" w:eastAsia="Malgun Gothic Semilight" w:hAnsi="Malgun Gothic Semilight" w:cs="Malgun Gothic Semilight"/>
          <w:lang w:val="ko-KR"/>
        </w:rPr>
      </w:pPr>
      <w:r w:rsidRPr="00E50CDD">
        <w:rPr>
          <w:rFonts w:ascii="굴림" w:eastAsia="굴림" w:hAnsi="굴림" w:cs="굴림"/>
          <w:noProof/>
          <w:color w:val="auto"/>
          <w:sz w:val="24"/>
          <w:szCs w:val="24"/>
        </w:rPr>
        <w:drawing>
          <wp:inline distT="0" distB="0" distL="0" distR="0" wp14:anchorId="0C41A256">
            <wp:extent cx="3271241" cy="3249930"/>
            <wp:effectExtent l="0" t="0" r="5715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999090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241" cy="324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E2220" w:rsidRDefault="005E2220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3950C6" w:rsidRDefault="003950C6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690C33" w:rsidRDefault="00690C33" w:rsidP="00C20D8D">
      <w:pPr>
        <w:rPr>
          <w:rFonts w:ascii="Malgun Gothic Semilight" w:eastAsia="Malgun Gothic Semilight" w:hAnsi="Malgun Gothic Semilight" w:cs="Malgun Gothic Semilight"/>
          <w:lang w:val="ko-KR"/>
        </w:rPr>
      </w:pPr>
    </w:p>
    <w:p w:rsidR="00EB13D1" w:rsidRDefault="00EB13D1" w:rsidP="00C20D8D">
      <w:pPr>
        <w:rPr>
          <w:rFonts w:ascii="Malgun Gothic Semilight" w:eastAsia="Malgun Gothic Semilight" w:hAnsi="Malgun Gothic Semilight" w:cs="Malgun Gothic Semilight" w:hint="eastAsia"/>
          <w:lang w:val="ko-KR"/>
        </w:rPr>
      </w:pPr>
    </w:p>
    <w:p w:rsidR="00E50CDD" w:rsidRDefault="00690C33" w:rsidP="003950C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응용컴퓨터공학과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3</w:t>
      </w:r>
      <w:r w:rsidR="005E2220" w:rsidRPr="00301716">
        <w:rPr>
          <w:rFonts w:ascii="Malgun Gothic Semilight" w:eastAsia="Malgun Gothic Semilight" w:hAnsi="Malgun Gothic Semilight" w:cs="Malgun Gothic Semilight"/>
        </w:rPr>
        <w:t xml:space="preserve">2160462 </w:t>
      </w:r>
      <w:r w:rsidR="005E2220" w:rsidRPr="00301716">
        <w:rPr>
          <w:rFonts w:ascii="Malgun Gothic Semilight" w:eastAsia="Malgun Gothic Semilight" w:hAnsi="Malgun Gothic Semilight" w:cs="Malgun Gothic Semilight" w:hint="eastAsia"/>
        </w:rPr>
        <w:t>김도영</w:t>
      </w:r>
    </w:p>
    <w:p w:rsidR="005E2220" w:rsidRPr="00301716" w:rsidRDefault="00E50CDD" w:rsidP="003950C6">
      <w:pPr>
        <w:pStyle w:val="a4"/>
        <w:jc w:val="right"/>
        <w:rPr>
          <w:rFonts w:ascii="Malgun Gothic Semilight" w:eastAsia="Malgun Gothic Semilight" w:hAnsi="Malgun Gothic Semilight" w:cs="Malgun Gothic Semilight"/>
        </w:rPr>
      </w:pPr>
      <w:r>
        <w:rPr>
          <w:rFonts w:ascii="Malgun Gothic Semilight" w:eastAsia="Malgun Gothic Semilight" w:hAnsi="Malgun Gothic Semilight" w:cs="Malgun Gothic Semilight" w:hint="eastAsia"/>
        </w:rPr>
        <w:t xml:space="preserve">카모스크 </w:t>
      </w:r>
      <w:r w:rsidR="00336ECE">
        <w:rPr>
          <w:rFonts w:ascii="맑은 고딕" w:eastAsia="맑은 고딕" w:hAnsi="맑은 고딕" w:cs="맑은 고딕" w:hint="eastAsia"/>
        </w:rPr>
        <w:t>–</w:t>
      </w:r>
      <w:r>
        <w:rPr>
          <w:rFonts w:ascii="Malgun Gothic Semilight" w:eastAsia="Malgun Gothic Semilight" w:hAnsi="Malgun Gothic Semilight" w:cs="Malgun Gothic Semilight"/>
        </w:rPr>
        <w:t xml:space="preserve"> </w:t>
      </w:r>
      <w:r w:rsidR="00714604">
        <w:rPr>
          <w:rFonts w:ascii="Malgun Gothic Semilight" w:eastAsia="Malgun Gothic Semilight" w:hAnsi="Malgun Gothic Semilight" w:cs="Malgun Gothic Semilight" w:hint="eastAsia"/>
        </w:rPr>
        <w:t>사용자맞춤형</w:t>
      </w:r>
      <w:r w:rsidR="00792BFA">
        <w:rPr>
          <w:rFonts w:ascii="Malgun Gothic Semilight" w:eastAsia="Malgun Gothic Semilight" w:hAnsi="Malgun Gothic Semilight" w:cs="Malgun Gothic Semilight" w:hint="eastAsia"/>
        </w:rPr>
        <w:t xml:space="preserve"> </w:t>
      </w:r>
      <w:r w:rsidR="00336ECE">
        <w:rPr>
          <w:rFonts w:ascii="Malgun Gothic Semilight" w:eastAsia="Malgun Gothic Semilight" w:hAnsi="Malgun Gothic Semilight" w:cs="Malgun Gothic Semilight" w:hint="eastAsia"/>
        </w:rPr>
        <w:t>키오스크</w:t>
      </w:r>
    </w:p>
    <w:sdt>
      <w:sdtPr>
        <w:rPr>
          <w:lang w:val="ko-KR"/>
        </w:rPr>
        <w:id w:val="-17844078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404040" w:themeColor="text1" w:themeTint="BF"/>
          <w:sz w:val="20"/>
          <w:szCs w:val="20"/>
        </w:rPr>
      </w:sdtEndPr>
      <w:sdtContent>
        <w:p w:rsidR="00DC33C2" w:rsidRDefault="00DC33C2">
          <w:pPr>
            <w:pStyle w:val="TOC"/>
          </w:pPr>
          <w:r>
            <w:rPr>
              <w:lang w:val="ko-KR"/>
            </w:rPr>
            <w:t>목차</w:t>
          </w:r>
        </w:p>
        <w:p w:rsidR="00DC33C2" w:rsidRDefault="00DC33C2">
          <w:pPr>
            <w:pStyle w:val="20"/>
            <w:tabs>
              <w:tab w:val="left" w:pos="800"/>
              <w:tab w:val="right" w:leader="dot" w:pos="9350"/>
            </w:tabs>
            <w:ind w:left="400"/>
            <w:rPr>
              <w:noProof/>
              <w:color w:val="auto"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28591" w:history="1">
            <w:r w:rsidRPr="00125896">
              <w:rPr>
                <w:rStyle w:val="af3"/>
                <w:noProof/>
              </w:rPr>
              <w:t>1.</w:t>
            </w:r>
            <w:r>
              <w:rPr>
                <w:noProof/>
                <w:color w:val="auto"/>
                <w:kern w:val="2"/>
                <w:szCs w:val="22"/>
              </w:rPr>
              <w:tab/>
            </w:r>
            <w:r w:rsidRPr="00125896">
              <w:rPr>
                <w:rStyle w:val="af3"/>
                <w:noProof/>
              </w:rPr>
              <w:t>작품의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기술적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구조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및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_Toc54128591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C2" w:rsidRDefault="00DC33C2">
          <w:pPr>
            <w:pStyle w:val="30"/>
            <w:tabs>
              <w:tab w:val="right" w:leader="dot" w:pos="9350"/>
            </w:tabs>
            <w:ind w:left="800"/>
            <w:rPr>
              <w:noProof/>
            </w:rPr>
          </w:pPr>
          <w:hyperlink w:anchor="_Toc54128592" w:history="1">
            <w:r w:rsidRPr="00125896">
              <w:rPr>
                <w:rStyle w:val="af3"/>
                <w:noProof/>
              </w:rPr>
              <w:t>단계별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상세설명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_Toc54128592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C2" w:rsidRDefault="00DC33C2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2"/>
            </w:rPr>
          </w:pPr>
          <w:hyperlink w:anchor="_Toc54128593" w:history="1">
            <w:r w:rsidRPr="00125896">
              <w:rPr>
                <w:rStyle w:val="af3"/>
                <w:noProof/>
              </w:rPr>
              <w:t>2.</w:t>
            </w:r>
            <w:r>
              <w:rPr>
                <w:noProof/>
                <w:color w:val="auto"/>
                <w:kern w:val="2"/>
                <w:szCs w:val="22"/>
              </w:rPr>
              <w:tab/>
            </w:r>
            <w:r w:rsidRPr="00125896">
              <w:rPr>
                <w:rStyle w:val="af3"/>
                <w:noProof/>
              </w:rPr>
              <w:t>팀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내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나의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역할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_Toc54128593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C2" w:rsidRDefault="00DC33C2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2"/>
            </w:rPr>
          </w:pPr>
          <w:hyperlink w:anchor="_Toc54128594" w:history="1">
            <w:r w:rsidRPr="00125896">
              <w:rPr>
                <w:rStyle w:val="af3"/>
                <w:noProof/>
              </w:rPr>
              <w:t>3.</w:t>
            </w:r>
            <w:r>
              <w:rPr>
                <w:noProof/>
                <w:color w:val="auto"/>
                <w:kern w:val="2"/>
                <w:szCs w:val="22"/>
              </w:rPr>
              <w:tab/>
            </w:r>
            <w:r w:rsidRPr="00125896">
              <w:rPr>
                <w:rStyle w:val="af3"/>
                <w:noProof/>
              </w:rPr>
              <w:t>작품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완성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시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용도</w:t>
            </w:r>
            <w:r w:rsidRPr="00125896">
              <w:rPr>
                <w:rStyle w:val="af3"/>
                <w:noProof/>
              </w:rPr>
              <w:t xml:space="preserve"> (</w:t>
            </w:r>
            <w:r w:rsidRPr="00125896">
              <w:rPr>
                <w:rStyle w:val="af3"/>
                <w:noProof/>
              </w:rPr>
              <w:t>사용처</w:t>
            </w:r>
            <w:r w:rsidRPr="00125896">
              <w:rPr>
                <w:rStyle w:val="af3"/>
                <w:noProof/>
              </w:rPr>
              <w:t xml:space="preserve">) </w:t>
            </w:r>
            <w:r w:rsidRPr="00125896">
              <w:rPr>
                <w:rStyle w:val="af3"/>
                <w:noProof/>
              </w:rPr>
              <w:t>및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기대효과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_Toc54128594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C2" w:rsidRDefault="00DC33C2">
          <w:pPr>
            <w:pStyle w:val="20"/>
            <w:tabs>
              <w:tab w:val="left" w:pos="850"/>
              <w:tab w:val="right" w:leader="dot" w:pos="9350"/>
            </w:tabs>
            <w:ind w:left="400"/>
            <w:rPr>
              <w:noProof/>
              <w:color w:val="auto"/>
              <w:kern w:val="2"/>
              <w:szCs w:val="22"/>
            </w:rPr>
          </w:pPr>
          <w:hyperlink w:anchor="_Toc54128595" w:history="1">
            <w:r w:rsidRPr="00125896">
              <w:rPr>
                <w:rStyle w:val="af3"/>
                <w:noProof/>
              </w:rPr>
              <w:t>4.</w:t>
            </w:r>
            <w:r>
              <w:rPr>
                <w:noProof/>
                <w:color w:val="auto"/>
                <w:kern w:val="2"/>
                <w:szCs w:val="22"/>
              </w:rPr>
              <w:tab/>
            </w:r>
            <w:r w:rsidRPr="00125896">
              <w:rPr>
                <w:rStyle w:val="af3"/>
                <w:noProof/>
              </w:rPr>
              <w:t>향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후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_Toc54128595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C2" w:rsidRDefault="00DC33C2">
          <w:pPr>
            <w:pStyle w:val="10"/>
            <w:tabs>
              <w:tab w:val="right" w:leader="dot" w:pos="9350"/>
            </w:tabs>
            <w:rPr>
              <w:noProof/>
              <w:color w:val="auto"/>
              <w:kern w:val="2"/>
              <w:szCs w:val="22"/>
            </w:rPr>
          </w:pPr>
          <w:hyperlink w:anchor="_Toc54128596" w:history="1">
            <w:r w:rsidRPr="00125896">
              <w:rPr>
                <w:rStyle w:val="af3"/>
                <w:noProof/>
              </w:rPr>
              <w:t>참고문헌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및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유사작품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출처</w:t>
            </w:r>
            <w:r w:rsidRPr="00125896">
              <w:rPr>
                <w:rStyle w:val="af3"/>
                <w:noProof/>
              </w:rPr>
              <w:t xml:space="preserve"> </w:t>
            </w:r>
            <w:r w:rsidRPr="00125896">
              <w:rPr>
                <w:rStyle w:val="af3"/>
                <w:noProof/>
              </w:rPr>
              <w:t>제시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_Toc54128596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33C2" w:rsidRDefault="00DC33C2">
          <w:r>
            <w:rPr>
              <w:b/>
              <w:bCs/>
              <w:lang w:val="ko-KR"/>
            </w:rPr>
            <w:fldChar w:fldCharType="end"/>
          </w:r>
        </w:p>
      </w:sdtContent>
    </w:sdt>
    <w:p w:rsidR="00DC33C2" w:rsidRPr="00301716" w:rsidRDefault="00DC33C2" w:rsidP="00C20D8D">
      <w:pPr>
        <w:rPr>
          <w:rFonts w:ascii="Malgun Gothic Semilight" w:eastAsia="Malgun Gothic Semilight" w:hAnsi="Malgun Gothic Semilight" w:cs="Malgun Gothic Semilight" w:hint="eastAsia"/>
          <w:lang w:val="ko-KR"/>
        </w:rPr>
      </w:pPr>
    </w:p>
    <w:p w:rsidR="00B05ACA" w:rsidRDefault="00EB13D1" w:rsidP="00DD3B80">
      <w:pPr>
        <w:pStyle w:val="2"/>
        <w:spacing w:before="240"/>
        <w:ind w:left="466" w:hangingChars="198" w:hanging="466"/>
      </w:pPr>
      <w:bookmarkStart w:id="0" w:name="_Toc54128591"/>
      <w:r>
        <w:t>작품의</w:t>
      </w:r>
      <w:r>
        <w:t xml:space="preserve"> </w:t>
      </w:r>
      <w:r>
        <w:t>기술적</w:t>
      </w:r>
      <w:r>
        <w:t xml:space="preserve"> </w:t>
      </w:r>
      <w:r>
        <w:t>구조</w:t>
      </w:r>
      <w:r>
        <w:t xml:space="preserve"> </w:t>
      </w:r>
      <w:r>
        <w:t>및</w:t>
      </w:r>
      <w:r>
        <w:t xml:space="preserve"> </w:t>
      </w:r>
      <w:r>
        <w:t>내용</w:t>
      </w:r>
      <w:bookmarkEnd w:id="0"/>
    </w:p>
    <w:p w:rsidR="00EB13D1" w:rsidRDefault="00DC33C2" w:rsidP="00DC33C2">
      <w:pPr>
        <w:pStyle w:val="3"/>
        <w:ind w:left="1000" w:hanging="400"/>
      </w:pPr>
      <w:bookmarkStart w:id="1" w:name="_Toc54128592"/>
      <w:r>
        <w:rPr>
          <w:rFonts w:hint="eastAsia"/>
        </w:rPr>
        <w:t>1</w:t>
      </w:r>
      <w:r>
        <w:t xml:space="preserve">.1 </w:t>
      </w:r>
      <w:r>
        <w:t>단계별</w:t>
      </w:r>
      <w:r>
        <w:t xml:space="preserve"> </w:t>
      </w:r>
      <w:r>
        <w:t>상세설명</w:t>
      </w:r>
      <w:bookmarkEnd w:id="1"/>
    </w:p>
    <w:p w:rsidR="00EB13D1" w:rsidRDefault="00EB13D1" w:rsidP="00EB13D1"/>
    <w:p w:rsidR="00DC33C2" w:rsidRDefault="00DC33C2" w:rsidP="00EB13D1"/>
    <w:p w:rsidR="00DC33C2" w:rsidRDefault="00DC33C2" w:rsidP="00DC33C2">
      <w:pPr>
        <w:pStyle w:val="3"/>
        <w:ind w:left="1000" w:hanging="400"/>
      </w:pPr>
      <w:r>
        <w:rPr>
          <w:rFonts w:hint="eastAsia"/>
        </w:rPr>
        <w:t>1</w:t>
      </w:r>
      <w:r>
        <w:t xml:space="preserve">.2 </w:t>
      </w:r>
      <w:r>
        <w:t>구조도</w:t>
      </w:r>
      <w:r>
        <w:t xml:space="preserve"> </w:t>
      </w:r>
      <w:r>
        <w:t>제시</w:t>
      </w:r>
    </w:p>
    <w:p w:rsidR="00DC33C2" w:rsidRDefault="00DC33C2" w:rsidP="00EB13D1"/>
    <w:p w:rsidR="00DC33C2" w:rsidRDefault="00DC33C2" w:rsidP="00EB13D1"/>
    <w:p w:rsidR="00DC33C2" w:rsidRDefault="00DC33C2" w:rsidP="00DC33C2">
      <w:pPr>
        <w:pStyle w:val="3"/>
        <w:ind w:left="1000" w:hanging="400"/>
      </w:pPr>
      <w:r>
        <w:rPr>
          <w:rFonts w:hint="eastAsia"/>
        </w:rPr>
        <w:t>1</w:t>
      </w:r>
      <w:r>
        <w:t xml:space="preserve">.3 </w:t>
      </w:r>
      <w:r>
        <w:t>차별화</w:t>
      </w:r>
      <w:r>
        <w:t xml:space="preserve">, </w:t>
      </w:r>
      <w:r>
        <w:t>독자성에</w:t>
      </w:r>
      <w:r>
        <w:t xml:space="preserve"> </w:t>
      </w:r>
      <w:r>
        <w:t>대한</w:t>
      </w:r>
      <w:r>
        <w:t xml:space="preserve"> </w:t>
      </w:r>
      <w:r>
        <w:t>설명</w:t>
      </w:r>
      <w:r>
        <w:t xml:space="preserve"> </w:t>
      </w:r>
      <w:r>
        <w:t>포함</w:t>
      </w:r>
    </w:p>
    <w:p w:rsidR="00DC33C2" w:rsidRDefault="00DC33C2" w:rsidP="00DC33C2"/>
    <w:p w:rsidR="00DC33C2" w:rsidRPr="004A2595" w:rsidRDefault="004A2595" w:rsidP="004A2595">
      <w:pPr>
        <w:pStyle w:val="3"/>
        <w:ind w:left="1000" w:hanging="400"/>
      </w:pPr>
      <w:r>
        <w:rPr>
          <w:rFonts w:hint="eastAsia"/>
        </w:rPr>
        <w:t>1</w:t>
      </w:r>
      <w:r>
        <w:t xml:space="preserve">.4 </w:t>
      </w:r>
      <w:r w:rsidR="00DC33C2">
        <w:t>전체</w:t>
      </w:r>
      <w:r w:rsidR="00DC33C2">
        <w:t xml:space="preserve"> </w:t>
      </w:r>
      <w:r w:rsidR="00DC33C2">
        <w:t>동작</w:t>
      </w:r>
      <w:r w:rsidR="00DC33C2">
        <w:t xml:space="preserve"> </w:t>
      </w:r>
      <w:r w:rsidR="00DC33C2">
        <w:t>순서도</w:t>
      </w:r>
      <w:r w:rsidR="00DC33C2">
        <w:t xml:space="preserve"> </w:t>
      </w:r>
      <w:r w:rsidR="00DC33C2">
        <w:t>포함</w:t>
      </w:r>
    </w:p>
    <w:p w:rsidR="00DC33C2" w:rsidRPr="00DC33C2" w:rsidRDefault="00DC33C2" w:rsidP="00DC33C2">
      <w:pPr>
        <w:rPr>
          <w:rFonts w:hint="eastAsia"/>
        </w:rPr>
      </w:pPr>
    </w:p>
    <w:p w:rsidR="00EB13D1" w:rsidRDefault="00EB13D1" w:rsidP="00EB13D1"/>
    <w:p w:rsidR="00EB13D1" w:rsidRDefault="00EB13D1" w:rsidP="00EB13D1">
      <w:pPr>
        <w:pStyle w:val="2"/>
      </w:pPr>
      <w:bookmarkStart w:id="2" w:name="_Toc54128593"/>
      <w:r>
        <w:t>팀</w:t>
      </w:r>
      <w:r>
        <w:t xml:space="preserve"> </w:t>
      </w:r>
      <w:r>
        <w:t>내</w:t>
      </w:r>
      <w:r>
        <w:t xml:space="preserve"> </w:t>
      </w:r>
      <w:r>
        <w:t>나의</w:t>
      </w:r>
      <w:r>
        <w:t xml:space="preserve"> </w:t>
      </w:r>
      <w:r>
        <w:t>역할</w:t>
      </w:r>
      <w:bookmarkEnd w:id="2"/>
      <w:r>
        <w:t xml:space="preserve"> </w:t>
      </w:r>
    </w:p>
    <w:p w:rsidR="00EB13D1" w:rsidRDefault="00EB13D1" w:rsidP="00EB13D1"/>
    <w:p w:rsidR="00EB13D1" w:rsidRDefault="00EB13D1" w:rsidP="00EB13D1"/>
    <w:p w:rsidR="00314031" w:rsidRDefault="00314031" w:rsidP="00314031">
      <w:pPr>
        <w:pStyle w:val="3"/>
        <w:ind w:left="1000" w:hanging="400"/>
      </w:pPr>
      <w:r>
        <w:rPr>
          <w:rFonts w:hint="eastAsia"/>
        </w:rPr>
        <w:t>2</w:t>
      </w:r>
      <w:r>
        <w:t xml:space="preserve">.1 </w:t>
      </w:r>
      <w:r>
        <w:t>팀</w:t>
      </w:r>
      <w:r>
        <w:t xml:space="preserve"> </w:t>
      </w:r>
      <w:r>
        <w:t>내에서</w:t>
      </w:r>
      <w:r>
        <w:t xml:space="preserve"> </w:t>
      </w:r>
      <w:r>
        <w:t>내가</w:t>
      </w:r>
      <w:r>
        <w:t xml:space="preserve"> </w:t>
      </w:r>
      <w:r>
        <w:t>맡은</w:t>
      </w:r>
      <w:r>
        <w:t xml:space="preserve"> </w:t>
      </w:r>
      <w:r>
        <w:t>부분에</w:t>
      </w:r>
      <w:r>
        <w:t xml:space="preserve"> </w:t>
      </w:r>
      <w:r>
        <w:t>대한</w:t>
      </w:r>
      <w:r>
        <w:t xml:space="preserve"> </w:t>
      </w:r>
      <w:r>
        <w:t>상세한</w:t>
      </w:r>
      <w:r>
        <w:t xml:space="preserve"> </w:t>
      </w:r>
      <w:r>
        <w:t>설명</w:t>
      </w:r>
      <w:r>
        <w:t xml:space="preserve"> </w:t>
      </w:r>
    </w:p>
    <w:p w:rsidR="00314031" w:rsidRDefault="00314031" w:rsidP="00EB13D1"/>
    <w:p w:rsidR="00314031" w:rsidRDefault="00314031" w:rsidP="00314031">
      <w:pPr>
        <w:pStyle w:val="3"/>
        <w:ind w:left="1000" w:hanging="400"/>
        <w:rPr>
          <w:rFonts w:hint="eastAsia"/>
        </w:rPr>
      </w:pPr>
      <w:r>
        <w:rPr>
          <w:rFonts w:hint="eastAsia"/>
        </w:rPr>
        <w:lastRenderedPageBreak/>
        <w:t>2</w:t>
      </w:r>
      <w:r>
        <w:t xml:space="preserve">.2 </w:t>
      </w:r>
      <w:r>
        <w:t>기술적</w:t>
      </w:r>
      <w:r>
        <w:t xml:space="preserve"> </w:t>
      </w:r>
      <w:r>
        <w:t>구현을</w:t>
      </w:r>
      <w:r>
        <w:t xml:space="preserve"> </w:t>
      </w:r>
      <w:r>
        <w:t>위해</w:t>
      </w:r>
      <w:r>
        <w:t xml:space="preserve"> </w:t>
      </w:r>
      <w:r>
        <w:t>어떤</w:t>
      </w:r>
      <w:r>
        <w:t xml:space="preserve"> </w:t>
      </w:r>
      <w:r>
        <w:t>방법을</w:t>
      </w:r>
      <w:r>
        <w:t xml:space="preserve"> </w:t>
      </w:r>
      <w:r>
        <w:t>썼는가에</w:t>
      </w:r>
      <w:r>
        <w:t xml:space="preserve"> </w:t>
      </w:r>
      <w:r>
        <w:t>대한</w:t>
      </w:r>
      <w:r>
        <w:t xml:space="preserve"> </w:t>
      </w:r>
      <w:r>
        <w:t>구체적</w:t>
      </w:r>
      <w:r>
        <w:t xml:space="preserve"> </w:t>
      </w:r>
      <w:r>
        <w:t>설명</w:t>
      </w:r>
      <w:r>
        <w:t xml:space="preserve"> </w:t>
      </w:r>
      <w:r>
        <w:t>포함</w:t>
      </w:r>
    </w:p>
    <w:p w:rsidR="00EB13D1" w:rsidRDefault="00EB13D1" w:rsidP="00EB13D1"/>
    <w:p w:rsidR="00EB13D1" w:rsidRDefault="00EB13D1" w:rsidP="00EB13D1">
      <w:pPr>
        <w:pStyle w:val="2"/>
      </w:pPr>
      <w:bookmarkStart w:id="3" w:name="_Toc54128594"/>
      <w:r>
        <w:t>작품</w:t>
      </w:r>
      <w:r>
        <w:t xml:space="preserve"> </w:t>
      </w:r>
      <w:r>
        <w:t>완성</w:t>
      </w:r>
      <w:r>
        <w:t xml:space="preserve"> </w:t>
      </w:r>
      <w:r>
        <w:t>시</w:t>
      </w:r>
      <w:r>
        <w:t xml:space="preserve"> </w:t>
      </w:r>
      <w:r>
        <w:t>용도</w:t>
      </w:r>
      <w:r>
        <w:t xml:space="preserve"> (</w:t>
      </w:r>
      <w:r>
        <w:t>사용처</w:t>
      </w:r>
      <w:r>
        <w:t xml:space="preserve">) </w:t>
      </w:r>
      <w:r>
        <w:t>및</w:t>
      </w:r>
      <w:r>
        <w:t xml:space="preserve"> </w:t>
      </w:r>
      <w:r>
        <w:t>기대효과</w:t>
      </w:r>
      <w:bookmarkEnd w:id="3"/>
    </w:p>
    <w:p w:rsidR="00EB13D1" w:rsidRDefault="00EB13D1" w:rsidP="00EB13D1"/>
    <w:p w:rsidR="00694CE1" w:rsidRDefault="00694CE1" w:rsidP="00EB13D1"/>
    <w:p w:rsidR="00694CE1" w:rsidRDefault="00694CE1" w:rsidP="00694CE1">
      <w:pPr>
        <w:pStyle w:val="3"/>
        <w:ind w:left="1000" w:hanging="400"/>
        <w:rPr>
          <w:rFonts w:hint="eastAsia"/>
        </w:rPr>
      </w:pPr>
      <w:r>
        <w:t xml:space="preserve">- </w:t>
      </w:r>
      <w:r>
        <w:t xml:space="preserve">3.1 </w:t>
      </w:r>
      <w:r>
        <w:t>사회적</w:t>
      </w:r>
      <w:r>
        <w:t xml:space="preserve">, </w:t>
      </w:r>
      <w:r>
        <w:t>기술적</w:t>
      </w:r>
      <w:r>
        <w:t xml:space="preserve"> </w:t>
      </w:r>
      <w:r>
        <w:t>기대효과에</w:t>
      </w:r>
      <w:r>
        <w:t xml:space="preserve"> </w:t>
      </w:r>
      <w:r>
        <w:t>대한</w:t>
      </w:r>
      <w:r>
        <w:t xml:space="preserve"> </w:t>
      </w:r>
      <w:r>
        <w:t>설명</w:t>
      </w:r>
    </w:p>
    <w:p w:rsidR="00EB13D1" w:rsidRDefault="00EB13D1" w:rsidP="00EB13D1"/>
    <w:p w:rsidR="009A1B0A" w:rsidRDefault="009A1B0A" w:rsidP="00EB13D1"/>
    <w:p w:rsidR="009A1B0A" w:rsidRPr="009A1B0A" w:rsidRDefault="009A1B0A" w:rsidP="00EB13D1">
      <w:pPr>
        <w:rPr>
          <w:rFonts w:hint="eastAsia"/>
        </w:rPr>
      </w:pPr>
    </w:p>
    <w:p w:rsidR="00EB13D1" w:rsidRDefault="00EB13D1" w:rsidP="00EB13D1">
      <w:pPr>
        <w:pStyle w:val="2"/>
      </w:pPr>
      <w:bookmarkStart w:id="4" w:name="_Toc54128595"/>
      <w:r>
        <w:t>향</w:t>
      </w:r>
      <w:r>
        <w:t xml:space="preserve"> </w:t>
      </w:r>
      <w:r>
        <w:t>후</w:t>
      </w:r>
      <w:r>
        <w:t xml:space="preserve"> </w:t>
      </w:r>
      <w:r>
        <w:t>일정</w:t>
      </w:r>
      <w:bookmarkEnd w:id="4"/>
    </w:p>
    <w:p w:rsidR="00EB13D1" w:rsidRDefault="00EB13D1" w:rsidP="00EB13D1"/>
    <w:p w:rsidR="009A1B0A" w:rsidRDefault="009A1B0A" w:rsidP="009A1B0A">
      <w:pPr>
        <w:pStyle w:val="3"/>
        <w:ind w:left="1000" w:hanging="400"/>
        <w:rPr>
          <w:rFonts w:hint="eastAsia"/>
        </w:rPr>
      </w:pPr>
      <w:r>
        <w:t>-</w:t>
      </w:r>
      <w:r>
        <w:t xml:space="preserve">4.1 </w:t>
      </w:r>
      <w:bookmarkStart w:id="5" w:name="_GoBack"/>
      <w:bookmarkEnd w:id="5"/>
      <w:r>
        <w:t xml:space="preserve"> </w:t>
      </w:r>
      <w:r>
        <w:t>작품</w:t>
      </w:r>
      <w:r>
        <w:t xml:space="preserve"> </w:t>
      </w:r>
      <w:r>
        <w:t>완성</w:t>
      </w:r>
      <w:r>
        <w:t xml:space="preserve"> </w:t>
      </w:r>
      <w:r>
        <w:t>시</w:t>
      </w:r>
      <w:r>
        <w:t xml:space="preserve"> </w:t>
      </w:r>
      <w:r>
        <w:t>까지</w:t>
      </w:r>
      <w:r>
        <w:t xml:space="preserve"> </w:t>
      </w:r>
      <w:r>
        <w:t>향</w:t>
      </w:r>
      <w:r>
        <w:t xml:space="preserve"> </w:t>
      </w:r>
      <w:r>
        <w:t>후</w:t>
      </w:r>
      <w:r>
        <w:t xml:space="preserve"> </w:t>
      </w:r>
      <w:r>
        <w:t>일정</w:t>
      </w:r>
      <w:r>
        <w:t xml:space="preserve"> </w:t>
      </w:r>
      <w:r>
        <w:t>제시</w:t>
      </w:r>
    </w:p>
    <w:p w:rsidR="00EB13D1" w:rsidRDefault="00EB13D1" w:rsidP="00EB13D1">
      <w:pPr>
        <w:pStyle w:val="1"/>
      </w:pPr>
      <w:bookmarkStart w:id="6" w:name="_Toc54128596"/>
      <w:r>
        <w:t>참고문헌</w:t>
      </w:r>
      <w:r>
        <w:t xml:space="preserve"> </w:t>
      </w:r>
      <w:r>
        <w:t>및</w:t>
      </w:r>
      <w:r>
        <w:t xml:space="preserve"> </w:t>
      </w:r>
      <w:r>
        <w:t>유사작품</w:t>
      </w:r>
      <w:r>
        <w:t xml:space="preserve"> </w:t>
      </w:r>
      <w:r>
        <w:t>출처</w:t>
      </w:r>
      <w:r>
        <w:t xml:space="preserve"> </w:t>
      </w:r>
      <w:r>
        <w:t>제시</w:t>
      </w:r>
      <w:bookmarkEnd w:id="6"/>
    </w:p>
    <w:p w:rsidR="00EB13D1" w:rsidRDefault="00EB13D1" w:rsidP="00EB13D1"/>
    <w:p w:rsidR="00EB13D1" w:rsidRPr="00EB13D1" w:rsidRDefault="00EB13D1" w:rsidP="00EB13D1">
      <w:pPr>
        <w:rPr>
          <w:rFonts w:hint="eastAsia"/>
        </w:rPr>
      </w:pPr>
    </w:p>
    <w:p w:rsidR="00EA560D" w:rsidRDefault="00EA560D" w:rsidP="00EA560D"/>
    <w:sectPr w:rsidR="00EA560D">
      <w:headerReference w:type="default" r:id="rId10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C4D17" w:rsidRDefault="000C4D17">
      <w:pPr>
        <w:spacing w:after="0" w:line="240" w:lineRule="auto"/>
      </w:pPr>
      <w:r>
        <w:separator/>
      </w:r>
    </w:p>
  </w:endnote>
  <w:endnote w:type="continuationSeparator" w:id="0">
    <w:p w:rsidR="000C4D17" w:rsidRDefault="000C4D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C4D17" w:rsidRDefault="000C4D17">
      <w:pPr>
        <w:spacing w:after="0" w:line="240" w:lineRule="auto"/>
      </w:pPr>
      <w:r>
        <w:separator/>
      </w:r>
    </w:p>
  </w:footnote>
  <w:footnote w:type="continuationSeparator" w:id="0">
    <w:p w:rsidR="000C4D17" w:rsidRDefault="000C4D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043A" w:rsidRDefault="00CF043A">
    <w:pPr>
      <w:pStyle w:val="ab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텍스트 상자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F043A" w:rsidRDefault="00CF043A">
                          <w:pPr>
                            <w:pStyle w:val="ac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Pr="00213F85">
                            <w:rPr>
                              <w:lang w:val="ko-KR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" filled="f" stroked="f" strokeweight=".5pt">
              <v:textbox style="mso-fit-shape-to-text:t" inset="0,0,0,0">
                <w:txbxContent>
                  <w:p w:rsidR="00CF043A" w:rsidRDefault="00CF043A">
                    <w:pPr>
                      <w:pStyle w:val="ac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Pr="00213F85">
                      <w:rPr>
                        <w:lang w:val="ko-KR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41568"/>
    <w:multiLevelType w:val="multilevel"/>
    <w:tmpl w:val="D97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0801AE"/>
    <w:multiLevelType w:val="hybridMultilevel"/>
    <w:tmpl w:val="14DC87CE"/>
    <w:lvl w:ilvl="0" w:tplc="C97AF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083301"/>
    <w:multiLevelType w:val="multilevel"/>
    <w:tmpl w:val="C98A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BD582D"/>
    <w:multiLevelType w:val="multilevel"/>
    <w:tmpl w:val="A2B45536"/>
    <w:lvl w:ilvl="0">
      <w:start w:val="1"/>
      <w:numFmt w:val="decimal"/>
      <w:pStyle w:val="2"/>
      <w:lvlText w:val="%1.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6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96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56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16" w:hanging="1440"/>
      </w:pPr>
      <w:rPr>
        <w:rFonts w:hint="default"/>
      </w:rPr>
    </w:lvl>
  </w:abstractNum>
  <w:abstractNum w:abstractNumId="5" w15:restartNumberingAfterBreak="0">
    <w:nsid w:val="07FE40E9"/>
    <w:multiLevelType w:val="multilevel"/>
    <w:tmpl w:val="CCE8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B1B2FC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2E11A5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0BFA312B"/>
    <w:multiLevelType w:val="multilevel"/>
    <w:tmpl w:val="D83AE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F46231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A0F7002"/>
    <w:multiLevelType w:val="hybridMultilevel"/>
    <w:tmpl w:val="B9EE81A8"/>
    <w:lvl w:ilvl="0" w:tplc="E6AE3B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2A530F"/>
    <w:multiLevelType w:val="multilevel"/>
    <w:tmpl w:val="518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11860D8"/>
    <w:multiLevelType w:val="multilevel"/>
    <w:tmpl w:val="F4A64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27550A"/>
    <w:multiLevelType w:val="multilevel"/>
    <w:tmpl w:val="47C0F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D57111"/>
    <w:multiLevelType w:val="hybridMultilevel"/>
    <w:tmpl w:val="3820822E"/>
    <w:lvl w:ilvl="0" w:tplc="CDD2A10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B6A0CDD"/>
    <w:multiLevelType w:val="multilevel"/>
    <w:tmpl w:val="4C3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D8A16E7"/>
    <w:multiLevelType w:val="multilevel"/>
    <w:tmpl w:val="8BE0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A82988"/>
    <w:multiLevelType w:val="multilevel"/>
    <w:tmpl w:val="08B20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6600F86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4BBB0F44"/>
    <w:multiLevelType w:val="multilevel"/>
    <w:tmpl w:val="9D14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C74453B"/>
    <w:multiLevelType w:val="multilevel"/>
    <w:tmpl w:val="5866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3617AA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7FA613B"/>
    <w:multiLevelType w:val="multilevel"/>
    <w:tmpl w:val="B9D0E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86438E6"/>
    <w:multiLevelType w:val="multilevel"/>
    <w:tmpl w:val="1A58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E4D7227"/>
    <w:multiLevelType w:val="multilevel"/>
    <w:tmpl w:val="3CFA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C417E5"/>
    <w:multiLevelType w:val="multilevel"/>
    <w:tmpl w:val="AAE45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8E559C"/>
    <w:multiLevelType w:val="multilevel"/>
    <w:tmpl w:val="28C8E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EEB7B0D"/>
    <w:multiLevelType w:val="multilevel"/>
    <w:tmpl w:val="D02A8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846B42"/>
    <w:multiLevelType w:val="multilevel"/>
    <w:tmpl w:val="2E4A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231009F"/>
    <w:multiLevelType w:val="hybridMultilevel"/>
    <w:tmpl w:val="193E9DA6"/>
    <w:lvl w:ilvl="0" w:tplc="D16A8336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7FC6303"/>
    <w:multiLevelType w:val="hybridMultilevel"/>
    <w:tmpl w:val="C6A684B0"/>
    <w:lvl w:ilvl="0" w:tplc="B2A860A4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645449"/>
    <w:multiLevelType w:val="hybridMultilevel"/>
    <w:tmpl w:val="D72E8A16"/>
    <w:lvl w:ilvl="0" w:tplc="71F09432">
      <w:start w:val="2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4"/>
  </w:num>
  <w:num w:numId="5">
    <w:abstractNumId w:val="31"/>
  </w:num>
  <w:num w:numId="6">
    <w:abstractNumId w:val="14"/>
  </w:num>
  <w:num w:numId="7">
    <w:abstractNumId w:val="6"/>
  </w:num>
  <w:num w:numId="8">
    <w:abstractNumId w:val="21"/>
  </w:num>
  <w:num w:numId="9">
    <w:abstractNumId w:val="7"/>
  </w:num>
  <w:num w:numId="10">
    <w:abstractNumId w:val="9"/>
  </w:num>
  <w:num w:numId="11">
    <w:abstractNumId w:val="30"/>
  </w:num>
  <w:num w:numId="12">
    <w:abstractNumId w:val="18"/>
  </w:num>
  <w:num w:numId="13">
    <w:abstractNumId w:val="22"/>
  </w:num>
  <w:num w:numId="14">
    <w:abstractNumId w:val="20"/>
  </w:num>
  <w:num w:numId="15">
    <w:abstractNumId w:val="12"/>
  </w:num>
  <w:num w:numId="16">
    <w:abstractNumId w:val="29"/>
  </w:num>
  <w:num w:numId="17">
    <w:abstractNumId w:val="1"/>
  </w:num>
  <w:num w:numId="18">
    <w:abstractNumId w:val="27"/>
    <w:lvlOverride w:ilvl="0">
      <w:startOverride w:val="1"/>
    </w:lvlOverride>
  </w:num>
  <w:num w:numId="19">
    <w:abstractNumId w:val="16"/>
  </w:num>
  <w:num w:numId="20">
    <w:abstractNumId w:val="8"/>
  </w:num>
  <w:num w:numId="21">
    <w:abstractNumId w:val="5"/>
  </w:num>
  <w:num w:numId="22">
    <w:abstractNumId w:val="17"/>
  </w:num>
  <w:num w:numId="23">
    <w:abstractNumId w:val="3"/>
  </w:num>
  <w:num w:numId="24">
    <w:abstractNumId w:val="24"/>
  </w:num>
  <w:num w:numId="25">
    <w:abstractNumId w:val="13"/>
  </w:num>
  <w:num w:numId="26">
    <w:abstractNumId w:val="11"/>
  </w:num>
  <w:num w:numId="27">
    <w:abstractNumId w:val="15"/>
  </w:num>
  <w:num w:numId="28">
    <w:abstractNumId w:val="28"/>
  </w:num>
  <w:num w:numId="29">
    <w:abstractNumId w:val="19"/>
  </w:num>
  <w:num w:numId="30">
    <w:abstractNumId w:val="23"/>
  </w:num>
  <w:num w:numId="31">
    <w:abstractNumId w:val="32"/>
  </w:num>
  <w:num w:numId="32">
    <w:abstractNumId w:val="10"/>
  </w:num>
  <w:num w:numId="33">
    <w:abstractNumId w:val="25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hideSpellingErrors/>
  <w:hideGrammaticalErrors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399"/>
    <w:rsid w:val="00003486"/>
    <w:rsid w:val="00012DFD"/>
    <w:rsid w:val="000230F0"/>
    <w:rsid w:val="00025F14"/>
    <w:rsid w:val="00031FBD"/>
    <w:rsid w:val="00034945"/>
    <w:rsid w:val="00057C6A"/>
    <w:rsid w:val="00060BAE"/>
    <w:rsid w:val="000A067B"/>
    <w:rsid w:val="000A43AC"/>
    <w:rsid w:val="000B2CF7"/>
    <w:rsid w:val="000C4D17"/>
    <w:rsid w:val="000D77C0"/>
    <w:rsid w:val="00110CCC"/>
    <w:rsid w:val="00115246"/>
    <w:rsid w:val="001269A9"/>
    <w:rsid w:val="00126B73"/>
    <w:rsid w:val="0014710A"/>
    <w:rsid w:val="00193D7D"/>
    <w:rsid w:val="001A06E0"/>
    <w:rsid w:val="001B6DCF"/>
    <w:rsid w:val="00213F85"/>
    <w:rsid w:val="00235BDE"/>
    <w:rsid w:val="00245A9C"/>
    <w:rsid w:val="00245DE2"/>
    <w:rsid w:val="0025397F"/>
    <w:rsid w:val="0025401B"/>
    <w:rsid w:val="00256DC3"/>
    <w:rsid w:val="00267A72"/>
    <w:rsid w:val="002714D7"/>
    <w:rsid w:val="00271B96"/>
    <w:rsid w:val="00294D83"/>
    <w:rsid w:val="002950F3"/>
    <w:rsid w:val="00296D0C"/>
    <w:rsid w:val="002A02FE"/>
    <w:rsid w:val="002A1F74"/>
    <w:rsid w:val="002B6D55"/>
    <w:rsid w:val="002B74D3"/>
    <w:rsid w:val="002C33DF"/>
    <w:rsid w:val="00301716"/>
    <w:rsid w:val="00304481"/>
    <w:rsid w:val="00314031"/>
    <w:rsid w:val="00336A6F"/>
    <w:rsid w:val="00336ECE"/>
    <w:rsid w:val="00343616"/>
    <w:rsid w:val="00357EB2"/>
    <w:rsid w:val="00371AAE"/>
    <w:rsid w:val="00386571"/>
    <w:rsid w:val="00394BF3"/>
    <w:rsid w:val="003950C6"/>
    <w:rsid w:val="003A6190"/>
    <w:rsid w:val="003B1E3F"/>
    <w:rsid w:val="003B4EBD"/>
    <w:rsid w:val="003D0835"/>
    <w:rsid w:val="003D50B9"/>
    <w:rsid w:val="003E17F0"/>
    <w:rsid w:val="003F2920"/>
    <w:rsid w:val="003F6F3D"/>
    <w:rsid w:val="004030B0"/>
    <w:rsid w:val="00403357"/>
    <w:rsid w:val="00403D7C"/>
    <w:rsid w:val="00404475"/>
    <w:rsid w:val="00427F1E"/>
    <w:rsid w:val="00447683"/>
    <w:rsid w:val="004575CB"/>
    <w:rsid w:val="00471AC3"/>
    <w:rsid w:val="00490817"/>
    <w:rsid w:val="00497615"/>
    <w:rsid w:val="004A2595"/>
    <w:rsid w:val="004B0D42"/>
    <w:rsid w:val="004B3DA5"/>
    <w:rsid w:val="004C33F0"/>
    <w:rsid w:val="004E0AE8"/>
    <w:rsid w:val="00517D24"/>
    <w:rsid w:val="00522F1D"/>
    <w:rsid w:val="00556129"/>
    <w:rsid w:val="00560DEE"/>
    <w:rsid w:val="00561110"/>
    <w:rsid w:val="0059190D"/>
    <w:rsid w:val="005A16CC"/>
    <w:rsid w:val="005D6BF9"/>
    <w:rsid w:val="005E2220"/>
    <w:rsid w:val="005E60CE"/>
    <w:rsid w:val="005E6E15"/>
    <w:rsid w:val="00600410"/>
    <w:rsid w:val="00603D73"/>
    <w:rsid w:val="00636090"/>
    <w:rsid w:val="00681740"/>
    <w:rsid w:val="00690C33"/>
    <w:rsid w:val="00691B26"/>
    <w:rsid w:val="00694CE1"/>
    <w:rsid w:val="006A05ED"/>
    <w:rsid w:val="006A593C"/>
    <w:rsid w:val="006B0991"/>
    <w:rsid w:val="006C1277"/>
    <w:rsid w:val="006C6C0D"/>
    <w:rsid w:val="006D33C6"/>
    <w:rsid w:val="006D4756"/>
    <w:rsid w:val="006D7B2A"/>
    <w:rsid w:val="006E5B41"/>
    <w:rsid w:val="00701B1B"/>
    <w:rsid w:val="00714604"/>
    <w:rsid w:val="00740CDD"/>
    <w:rsid w:val="00747FF7"/>
    <w:rsid w:val="0075007A"/>
    <w:rsid w:val="00750C01"/>
    <w:rsid w:val="00755511"/>
    <w:rsid w:val="00756F0B"/>
    <w:rsid w:val="00760399"/>
    <w:rsid w:val="0076594D"/>
    <w:rsid w:val="00787E0C"/>
    <w:rsid w:val="00790AB4"/>
    <w:rsid w:val="00792BFA"/>
    <w:rsid w:val="007B20AE"/>
    <w:rsid w:val="007B483D"/>
    <w:rsid w:val="007F2C0D"/>
    <w:rsid w:val="00802452"/>
    <w:rsid w:val="00802C43"/>
    <w:rsid w:val="00820B4E"/>
    <w:rsid w:val="008312EA"/>
    <w:rsid w:val="00836037"/>
    <w:rsid w:val="0085530C"/>
    <w:rsid w:val="008943C3"/>
    <w:rsid w:val="008951C8"/>
    <w:rsid w:val="008B5960"/>
    <w:rsid w:val="008C143A"/>
    <w:rsid w:val="008D6A96"/>
    <w:rsid w:val="008E6250"/>
    <w:rsid w:val="008E7331"/>
    <w:rsid w:val="008F1294"/>
    <w:rsid w:val="008F6555"/>
    <w:rsid w:val="00905864"/>
    <w:rsid w:val="00911A66"/>
    <w:rsid w:val="00927BCB"/>
    <w:rsid w:val="00931639"/>
    <w:rsid w:val="00931D71"/>
    <w:rsid w:val="00950A37"/>
    <w:rsid w:val="0095213E"/>
    <w:rsid w:val="0095263E"/>
    <w:rsid w:val="00961E87"/>
    <w:rsid w:val="00963A83"/>
    <w:rsid w:val="00971375"/>
    <w:rsid w:val="0098618E"/>
    <w:rsid w:val="009A1B0A"/>
    <w:rsid w:val="009A65DA"/>
    <w:rsid w:val="009B1730"/>
    <w:rsid w:val="009C4905"/>
    <w:rsid w:val="009C70D2"/>
    <w:rsid w:val="009F5C91"/>
    <w:rsid w:val="00A042DA"/>
    <w:rsid w:val="00A160E0"/>
    <w:rsid w:val="00A175B8"/>
    <w:rsid w:val="00A24C41"/>
    <w:rsid w:val="00A310B0"/>
    <w:rsid w:val="00A4515D"/>
    <w:rsid w:val="00A543A2"/>
    <w:rsid w:val="00A66D30"/>
    <w:rsid w:val="00A8412C"/>
    <w:rsid w:val="00A86371"/>
    <w:rsid w:val="00AA1F96"/>
    <w:rsid w:val="00AA456C"/>
    <w:rsid w:val="00AB6298"/>
    <w:rsid w:val="00AC6F2B"/>
    <w:rsid w:val="00AD2199"/>
    <w:rsid w:val="00AE330D"/>
    <w:rsid w:val="00B04277"/>
    <w:rsid w:val="00B05ACA"/>
    <w:rsid w:val="00B672FF"/>
    <w:rsid w:val="00B7575D"/>
    <w:rsid w:val="00B82C10"/>
    <w:rsid w:val="00B913EE"/>
    <w:rsid w:val="00BC0D23"/>
    <w:rsid w:val="00BF5C46"/>
    <w:rsid w:val="00C07049"/>
    <w:rsid w:val="00C11DBD"/>
    <w:rsid w:val="00C1283E"/>
    <w:rsid w:val="00C20D8D"/>
    <w:rsid w:val="00C2459B"/>
    <w:rsid w:val="00C27FAB"/>
    <w:rsid w:val="00C3003D"/>
    <w:rsid w:val="00C51792"/>
    <w:rsid w:val="00C557E9"/>
    <w:rsid w:val="00C76625"/>
    <w:rsid w:val="00CA1234"/>
    <w:rsid w:val="00CC2E3B"/>
    <w:rsid w:val="00CF043A"/>
    <w:rsid w:val="00CF3081"/>
    <w:rsid w:val="00D307E2"/>
    <w:rsid w:val="00D35FDD"/>
    <w:rsid w:val="00D44295"/>
    <w:rsid w:val="00D51B9D"/>
    <w:rsid w:val="00D5796E"/>
    <w:rsid w:val="00D63D8E"/>
    <w:rsid w:val="00D64518"/>
    <w:rsid w:val="00D72DF0"/>
    <w:rsid w:val="00D7327B"/>
    <w:rsid w:val="00D74545"/>
    <w:rsid w:val="00D83677"/>
    <w:rsid w:val="00D85C3B"/>
    <w:rsid w:val="00D92872"/>
    <w:rsid w:val="00D943DB"/>
    <w:rsid w:val="00DB3CF9"/>
    <w:rsid w:val="00DC33C2"/>
    <w:rsid w:val="00DD3B80"/>
    <w:rsid w:val="00DD585D"/>
    <w:rsid w:val="00DE212B"/>
    <w:rsid w:val="00DE31B9"/>
    <w:rsid w:val="00DF3C3A"/>
    <w:rsid w:val="00E02AE7"/>
    <w:rsid w:val="00E24264"/>
    <w:rsid w:val="00E50CDD"/>
    <w:rsid w:val="00E5493A"/>
    <w:rsid w:val="00E65B05"/>
    <w:rsid w:val="00EA560D"/>
    <w:rsid w:val="00EB13D1"/>
    <w:rsid w:val="00EC5C51"/>
    <w:rsid w:val="00ED5EAA"/>
    <w:rsid w:val="00EE0CB0"/>
    <w:rsid w:val="00EF7135"/>
    <w:rsid w:val="00EF732F"/>
    <w:rsid w:val="00F27802"/>
    <w:rsid w:val="00F77B4C"/>
    <w:rsid w:val="00F91FEF"/>
    <w:rsid w:val="00F93B34"/>
    <w:rsid w:val="00F95BDB"/>
    <w:rsid w:val="00FA239B"/>
    <w:rsid w:val="00FC2C06"/>
    <w:rsid w:val="00FD7511"/>
    <w:rsid w:val="00FE0647"/>
    <w:rsid w:val="00FF4442"/>
    <w:rsid w:val="00FF6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410D55"/>
  <w15:chartTrackingRefBased/>
  <w15:docId w15:val="{9FC4AC18-12CB-48DE-B1C4-D8E65999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60BAE"/>
    <w:rPr>
      <w:sz w:val="20"/>
    </w:rPr>
  </w:style>
  <w:style w:type="paragraph" w:styleId="1">
    <w:name w:val="heading 1"/>
    <w:basedOn w:val="a0"/>
    <w:next w:val="a0"/>
    <w:link w:val="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numPr>
        <w:numId w:val="4"/>
      </w:numPr>
      <w:tabs>
        <w:tab w:val="clear" w:pos="1636"/>
        <w:tab w:val="num" w:pos="360"/>
      </w:tabs>
      <w:spacing w:before="360" w:after="120" w:line="240" w:lineRule="auto"/>
      <w:ind w:left="360"/>
      <w:outlineLvl w:val="1"/>
    </w:pPr>
    <w:rPr>
      <w:b/>
      <w:bCs/>
      <w:color w:val="5B9BD5" w:themeColor="accent1"/>
      <w:sz w:val="24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0230F0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0230F0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Pr>
      <w:b/>
      <w:bCs/>
      <w:caps/>
      <w:color w:val="1F4E79" w:themeColor="accent1" w:themeShade="80"/>
      <w:sz w:val="28"/>
    </w:rPr>
  </w:style>
  <w:style w:type="character" w:customStyle="1" w:styleId="2Char">
    <w:name w:val="제목 2 Char"/>
    <w:basedOn w:val="a1"/>
    <w:link w:val="2"/>
    <w:uiPriority w:val="9"/>
    <w:rPr>
      <w:b/>
      <w:bCs/>
      <w:color w:val="5B9BD5" w:themeColor="accent1"/>
      <w:sz w:val="24"/>
    </w:rPr>
  </w:style>
  <w:style w:type="paragraph" w:styleId="a4">
    <w:name w:val="Title"/>
    <w:basedOn w:val="a0"/>
    <w:next w:val="a0"/>
    <w:link w:val="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Char">
    <w:name w:val="제목 Char"/>
    <w:basedOn w:val="a1"/>
    <w:link w:val="a4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customStyle="1" w:styleId="a5">
    <w:name w:val="표 눈금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0"/>
    <w:next w:val="a0"/>
    <w:link w:val="Char0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Char0">
    <w:name w:val="부제 Char"/>
    <w:basedOn w:val="a1"/>
    <w:link w:val="a6"/>
    <w:uiPriority w:val="11"/>
    <w:rPr>
      <w:b/>
      <w:bCs/>
      <w:color w:val="5B9BD5" w:themeColor="accent1"/>
      <w:sz w:val="24"/>
    </w:rPr>
  </w:style>
  <w:style w:type="table" w:customStyle="1" w:styleId="a7">
    <w:name w:val="팁 표"/>
    <w:basedOn w:val="a2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8">
    <w:name w:val="팁 텍스트"/>
    <w:basedOn w:val="a0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customStyle="1" w:styleId="a9">
    <w:name w:val="개체 틀 텍스트"/>
    <w:basedOn w:val="a1"/>
    <w:uiPriority w:val="99"/>
    <w:semiHidden/>
    <w:rPr>
      <w:color w:val="808080"/>
    </w:rPr>
  </w:style>
  <w:style w:type="paragraph" w:styleId="aa">
    <w:name w:val="No Spacing"/>
    <w:uiPriority w:val="36"/>
    <w:qFormat/>
    <w:pPr>
      <w:spacing w:after="0" w:line="240" w:lineRule="auto"/>
    </w:pPr>
  </w:style>
  <w:style w:type="paragraph" w:customStyle="1" w:styleId="a">
    <w:name w:val="글머리 기호 목록"/>
    <w:basedOn w:val="a0"/>
    <w:uiPriority w:val="1"/>
    <w:unhideWhenUsed/>
    <w:qFormat/>
    <w:pPr>
      <w:numPr>
        <w:numId w:val="2"/>
      </w:numPr>
      <w:spacing w:after="60"/>
    </w:pPr>
  </w:style>
  <w:style w:type="paragraph" w:styleId="ab">
    <w:name w:val="header"/>
    <w:basedOn w:val="a0"/>
    <w:link w:val="Ch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머리글 Char"/>
    <w:basedOn w:val="a1"/>
    <w:link w:val="ab"/>
    <w:uiPriority w:val="99"/>
  </w:style>
  <w:style w:type="paragraph" w:styleId="ac">
    <w:name w:val="footer"/>
    <w:basedOn w:val="a0"/>
    <w:link w:val="Char2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</w:rPr>
  </w:style>
  <w:style w:type="character" w:customStyle="1" w:styleId="Char2">
    <w:name w:val="바닥글 Char"/>
    <w:basedOn w:val="a1"/>
    <w:link w:val="ac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customStyle="1" w:styleId="41">
    <w:name w:val="눈금 표 4 강조 1"/>
    <w:basedOn w:val="a2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ad">
    <w:name w:val="눈금 표 밝게"/>
    <w:basedOn w:val="a2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e">
    <w:name w:val="프로젝트 범위 표"/>
    <w:basedOn w:val="a2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customStyle="1" w:styleId="af">
    <w:name w:val="바닥글 텍스트"/>
    <w:basedOn w:val="a0"/>
    <w:link w:val="af0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af0">
    <w:name w:val="바닥글 텍스트 문자"/>
    <w:basedOn w:val="a1"/>
    <w:link w:val="af"/>
    <w:uiPriority w:val="12"/>
    <w:rPr>
      <w:i/>
      <w:iCs/>
      <w:sz w:val="14"/>
    </w:rPr>
  </w:style>
  <w:style w:type="character" w:styleId="af1">
    <w:name w:val="Placeholder Text"/>
    <w:basedOn w:val="a1"/>
    <w:uiPriority w:val="99"/>
    <w:semiHidden/>
    <w:rsid w:val="00DB3CF9"/>
    <w:rPr>
      <w:color w:val="808080"/>
    </w:rPr>
  </w:style>
  <w:style w:type="character" w:customStyle="1" w:styleId="name">
    <w:name w:val="name"/>
    <w:basedOn w:val="a1"/>
    <w:rsid w:val="0098618E"/>
  </w:style>
  <w:style w:type="character" w:customStyle="1" w:styleId="object-properties-preview">
    <w:name w:val="object-properties-preview"/>
    <w:basedOn w:val="a1"/>
    <w:rsid w:val="0098618E"/>
  </w:style>
  <w:style w:type="character" w:customStyle="1" w:styleId="object-value-string">
    <w:name w:val="object-value-string"/>
    <w:basedOn w:val="a1"/>
    <w:rsid w:val="0098618E"/>
  </w:style>
  <w:style w:type="paragraph" w:styleId="af2">
    <w:name w:val="List Paragraph"/>
    <w:basedOn w:val="a0"/>
    <w:uiPriority w:val="34"/>
    <w:unhideWhenUsed/>
    <w:qFormat/>
    <w:rsid w:val="0098618E"/>
    <w:pPr>
      <w:ind w:leftChars="400" w:left="800"/>
    </w:pPr>
  </w:style>
  <w:style w:type="character" w:styleId="af3">
    <w:name w:val="Hyperlink"/>
    <w:basedOn w:val="a1"/>
    <w:uiPriority w:val="99"/>
    <w:unhideWhenUsed/>
    <w:rsid w:val="00DD3B80"/>
    <w:rPr>
      <w:color w:val="0000FF"/>
      <w:u w:val="single"/>
    </w:rPr>
  </w:style>
  <w:style w:type="paragraph" w:styleId="af4">
    <w:name w:val="Normal (Web)"/>
    <w:basedOn w:val="a0"/>
    <w:uiPriority w:val="99"/>
    <w:unhideWhenUsed/>
    <w:rsid w:val="00750C0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customStyle="1" w:styleId="3Char">
    <w:name w:val="제목 3 Char"/>
    <w:basedOn w:val="a1"/>
    <w:link w:val="3"/>
    <w:uiPriority w:val="9"/>
    <w:rsid w:val="000230F0"/>
    <w:rPr>
      <w:rFonts w:asciiTheme="majorHAnsi" w:eastAsiaTheme="majorEastAsia" w:hAnsiTheme="majorHAnsi" w:cstheme="majorBidi"/>
      <w:sz w:val="20"/>
    </w:rPr>
  </w:style>
  <w:style w:type="character" w:customStyle="1" w:styleId="4Char">
    <w:name w:val="제목 4 Char"/>
    <w:basedOn w:val="a1"/>
    <w:link w:val="4"/>
    <w:uiPriority w:val="9"/>
    <w:rsid w:val="000230F0"/>
    <w:rPr>
      <w:b/>
      <w:bCs/>
      <w:sz w:val="20"/>
    </w:rPr>
  </w:style>
  <w:style w:type="paragraph" w:styleId="af5">
    <w:name w:val="Date"/>
    <w:basedOn w:val="a0"/>
    <w:next w:val="a0"/>
    <w:link w:val="Char3"/>
    <w:uiPriority w:val="99"/>
    <w:semiHidden/>
    <w:unhideWhenUsed/>
    <w:rsid w:val="005A16CC"/>
  </w:style>
  <w:style w:type="character" w:customStyle="1" w:styleId="Char3">
    <w:name w:val="날짜 Char"/>
    <w:basedOn w:val="a1"/>
    <w:link w:val="af5"/>
    <w:uiPriority w:val="99"/>
    <w:semiHidden/>
    <w:rsid w:val="005A16CC"/>
    <w:rPr>
      <w:sz w:val="20"/>
    </w:rPr>
  </w:style>
  <w:style w:type="paragraph" w:styleId="TOC">
    <w:name w:val="TOC Heading"/>
    <w:basedOn w:val="1"/>
    <w:next w:val="a0"/>
    <w:uiPriority w:val="39"/>
    <w:unhideWhenUsed/>
    <w:qFormat/>
    <w:rsid w:val="00DC33C2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</w:rPr>
  </w:style>
  <w:style w:type="paragraph" w:styleId="20">
    <w:name w:val="toc 2"/>
    <w:basedOn w:val="a0"/>
    <w:next w:val="a0"/>
    <w:autoRedefine/>
    <w:uiPriority w:val="39"/>
    <w:unhideWhenUsed/>
    <w:rsid w:val="00DC33C2"/>
    <w:pPr>
      <w:ind w:leftChars="200" w:left="425"/>
    </w:pPr>
  </w:style>
  <w:style w:type="paragraph" w:styleId="10">
    <w:name w:val="toc 1"/>
    <w:basedOn w:val="a0"/>
    <w:next w:val="a0"/>
    <w:autoRedefine/>
    <w:uiPriority w:val="39"/>
    <w:unhideWhenUsed/>
    <w:rsid w:val="00DC33C2"/>
  </w:style>
  <w:style w:type="paragraph" w:styleId="30">
    <w:name w:val="toc 3"/>
    <w:basedOn w:val="a0"/>
    <w:next w:val="a0"/>
    <w:autoRedefine/>
    <w:uiPriority w:val="39"/>
    <w:unhideWhenUsed/>
    <w:rsid w:val="00DC33C2"/>
    <w:pPr>
      <w:ind w:leftChars="400" w:left="8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4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6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5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7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15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7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103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93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4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8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7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9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6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3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0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59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2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9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3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1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5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0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9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4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4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9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2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3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9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6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s\AppData\Roaming\Microsoft\Templates\&#54532;&#47196;&#51229;&#53944;%20&#48276;&#50948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A3BBB3513574E308AA3292D9183BE2D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990BE71-30B4-49B3-9193-B1A3EA2BE899}"/>
      </w:docPartPr>
      <w:docPartBody>
        <w:p w:rsidR="0062008E" w:rsidRDefault="001150A8">
          <w:pPr>
            <w:pStyle w:val="EA3BBB3513574E308AA3292D9183BE2D"/>
          </w:pPr>
          <w:r>
            <w:rPr>
              <w:lang w:val="ko-KR"/>
            </w:rPr>
            <w:t>[날짜 선택]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algun Gothic Semilight">
    <w:altName w:val="Malgun Gothic Semilight"/>
    <w:charset w:val="81"/>
    <w:family w:val="swiss"/>
    <w:pitch w:val="variable"/>
    <w:sig w:usb0="900002AF" w:usb1="09D77CFB" w:usb2="00000012" w:usb3="00000000" w:csb0="003E01BD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0A8"/>
    <w:rsid w:val="000A2BEC"/>
    <w:rsid w:val="001150A8"/>
    <w:rsid w:val="002D79C7"/>
    <w:rsid w:val="00327366"/>
    <w:rsid w:val="00412BB7"/>
    <w:rsid w:val="00417CBE"/>
    <w:rsid w:val="004B6532"/>
    <w:rsid w:val="0062008E"/>
    <w:rsid w:val="007A347A"/>
    <w:rsid w:val="00836E13"/>
    <w:rsid w:val="008D478E"/>
    <w:rsid w:val="00A009B3"/>
    <w:rsid w:val="00A2329E"/>
    <w:rsid w:val="00B329E6"/>
    <w:rsid w:val="00D87263"/>
    <w:rsid w:val="00F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9D2AF627CCA4F78B6076158E61135C4">
    <w:name w:val="A9D2AF627CCA4F78B6076158E61135C4"/>
    <w:pPr>
      <w:widowControl w:val="0"/>
      <w:wordWrap w:val="0"/>
      <w:autoSpaceDE w:val="0"/>
      <w:autoSpaceDN w:val="0"/>
    </w:pPr>
  </w:style>
  <w:style w:type="paragraph" w:customStyle="1" w:styleId="EA3BBB3513574E308AA3292D9183BE2D">
    <w:name w:val="EA3BBB3513574E308AA3292D9183BE2D"/>
    <w:pPr>
      <w:widowControl w:val="0"/>
      <w:wordWrap w:val="0"/>
      <w:autoSpaceDE w:val="0"/>
      <w:autoSpaceDN w:val="0"/>
    </w:pPr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4FEA41060584069A776F60159F74BBF">
    <w:name w:val="24FEA41060584069A776F60159F74BBF"/>
    <w:pPr>
      <w:widowControl w:val="0"/>
      <w:wordWrap w:val="0"/>
      <w:autoSpaceDE w:val="0"/>
      <w:autoSpaceDN w:val="0"/>
    </w:pPr>
  </w:style>
  <w:style w:type="paragraph" w:customStyle="1" w:styleId="A39832E849CF40DB8567810077743260">
    <w:name w:val="A39832E849CF40DB8567810077743260"/>
    <w:rsid w:val="002D79C7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6B333-2A9A-48A6-8A2C-0FEF95B5840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0E2777-29A6-419C-ADC6-A9B3B624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프로젝트 범위.dotx</Template>
  <TotalTime>64</TotalTime>
  <Pages>3</Pages>
  <Words>132</Words>
  <Characters>758</Characters>
  <Application>Microsoft Office Word</Application>
  <DocSecurity>0</DocSecurity>
  <Lines>6</Lines>
  <Paragraphs>1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개요</vt:lpstr>
      <vt:lpstr>    프로젝트 배경 및 설명</vt:lpstr>
      <vt:lpstr>    프로젝트 범위</vt:lpstr>
      <vt:lpstr>    고수준 요구 사항</vt:lpstr>
      <vt:lpstr>    결과</vt:lpstr>
      <vt:lpstr>    관계자</vt:lpstr>
      <vt:lpstr>    관련 비즈니스 프로세스 또는 시스템</vt:lpstr>
      <vt:lpstr>    특정 제외 사항</vt:lpstr>
      <vt:lpstr>    이행 계획</vt:lpstr>
      <vt:lpstr>    고수준 일정</vt:lpstr>
      <vt:lpstr>승인 및 진행 담당</vt:lpstr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Dos</dc:creator>
  <cp:keywords/>
  <cp:lastModifiedBy>ypd03008@gmail.com</cp:lastModifiedBy>
  <cp:revision>53</cp:revision>
  <dcterms:created xsi:type="dcterms:W3CDTF">2020-09-29T09:25:00Z</dcterms:created>
  <dcterms:modified xsi:type="dcterms:W3CDTF">2020-10-20T14:24:00Z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