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ACA" w:rsidRPr="00301716" w:rsidRDefault="00760399" w:rsidP="002C33DF">
      <w:pPr>
        <w:pStyle w:val="a4"/>
        <w:rPr>
          <w:rFonts w:ascii="Malgun Gothic Semilight" w:eastAsia="Malgun Gothic Semilight" w:hAnsi="Malgun Gothic Semilight" w:cs="Malgun Gothic Semilight"/>
        </w:rPr>
      </w:pPr>
      <w:r w:rsidRPr="00301716">
        <w:rPr>
          <w:rFonts w:ascii="Malgun Gothic Semilight" w:eastAsia="Malgun Gothic Semilight" w:hAnsi="Malgun Gothic Semilight" w:cs="Malgun Gothic Semilight" w:hint="eastAsia"/>
        </w:rPr>
        <w:t>단국대학교</w:t>
      </w:r>
      <w:r w:rsidR="00690C33">
        <w:rPr>
          <w:rFonts w:ascii="Malgun Gothic Semilight" w:eastAsia="Malgun Gothic Semilight" w:hAnsi="Malgun Gothic Semilight" w:cs="Malgun Gothic Semilight"/>
        </w:rPr>
        <w:t xml:space="preserve"> </w:t>
      </w:r>
      <w:r w:rsidR="00690C33">
        <w:rPr>
          <w:rFonts w:ascii="Malgun Gothic Semilight" w:eastAsia="Malgun Gothic Semilight" w:hAnsi="Malgun Gothic Semilight" w:cs="Malgun Gothic Semilight" w:hint="eastAsia"/>
        </w:rPr>
        <w:t>자바프로그래밍2</w:t>
      </w:r>
      <w:r w:rsidR="00690C33" w:rsidRPr="00301716">
        <w:rPr>
          <w:rFonts w:ascii="Malgun Gothic Semilight" w:eastAsia="Malgun Gothic Semilight" w:hAnsi="Malgun Gothic Semilight" w:cs="Malgun Gothic Semilight"/>
        </w:rPr>
        <w:t xml:space="preserve"> </w:t>
      </w:r>
      <w:r w:rsidR="00681740" w:rsidRPr="00301716">
        <w:rPr>
          <w:rFonts w:ascii="Malgun Gothic Semilight" w:eastAsia="Malgun Gothic Semilight" w:hAnsi="Malgun Gothic Semilight" w:cs="Malgun Gothic Semilight"/>
        </w:rPr>
        <w:br/>
      </w:r>
      <w:r w:rsidR="00690C33">
        <w:rPr>
          <w:rFonts w:ascii="Malgun Gothic Semilight" w:eastAsia="Malgun Gothic Semilight" w:hAnsi="Malgun Gothic Semilight" w:cs="Malgun Gothic Semilight"/>
        </w:rPr>
        <w:t>lab0</w:t>
      </w:r>
      <w:r w:rsidR="00C3003D">
        <w:rPr>
          <w:rFonts w:ascii="Malgun Gothic Semilight" w:eastAsia="Malgun Gothic Semilight" w:hAnsi="Malgun Gothic Semilight" w:cs="Malgun Gothic Semilight"/>
        </w:rPr>
        <w:t>3</w:t>
      </w:r>
      <w:r w:rsidR="00193D7D">
        <w:rPr>
          <w:rFonts w:ascii="Malgun Gothic Semilight" w:eastAsia="Malgun Gothic Semilight" w:hAnsi="Malgun Gothic Semilight" w:cs="Malgun Gothic Semilight" w:hint="eastAsia"/>
          <w:lang w:val="ko-KR"/>
        </w:rPr>
        <w:t xml:space="preserve"> 보고서</w:t>
      </w:r>
    </w:p>
    <w:sdt>
      <w:sdtPr>
        <w:rPr>
          <w:rFonts w:ascii="Malgun Gothic Semilight" w:eastAsia="Malgun Gothic Semilight" w:hAnsi="Malgun Gothic Semilight" w:cs="Malgun Gothic Semilight"/>
        </w:rPr>
        <w:id w:val="216403978"/>
        <w:placeholder>
          <w:docPart w:val="EA3BBB3513574E308AA3292D9183BE2D"/>
        </w:placeholder>
        <w:date w:fullDate="2020-10-05T00:00:00Z">
          <w:dateFormat w:val="yyyy-MM-dd"/>
          <w:lid w:val="ko-KR"/>
          <w:storeMappedDataAs w:val="dateTime"/>
          <w:calendar w:val="gregorian"/>
        </w:date>
      </w:sdtPr>
      <w:sdtEndPr/>
      <w:sdtContent>
        <w:p w:rsidR="00B05ACA" w:rsidRPr="00301716" w:rsidRDefault="00C3003D" w:rsidP="002C33DF">
          <w:pPr>
            <w:pStyle w:val="a6"/>
            <w:rPr>
              <w:rFonts w:ascii="Malgun Gothic Semilight" w:eastAsia="Malgun Gothic Semilight" w:hAnsi="Malgun Gothic Semilight" w:cs="Malgun Gothic Semilight"/>
            </w:rPr>
          </w:pPr>
          <w:r>
            <w:rPr>
              <w:rFonts w:ascii="Malgun Gothic Semilight" w:eastAsia="Malgun Gothic Semilight" w:hAnsi="Malgun Gothic Semilight" w:cs="Malgun Gothic Semilight" w:hint="eastAsia"/>
            </w:rPr>
            <w:t>2020-10-05</w:t>
          </w:r>
        </w:p>
      </w:sdtContent>
    </w:sdt>
    <w:p w:rsidR="00C20D8D" w:rsidRPr="00301716" w:rsidRDefault="00C20D8D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690C33" w:rsidP="005E2220">
      <w:pPr>
        <w:jc w:val="center"/>
        <w:rPr>
          <w:rFonts w:ascii="Malgun Gothic Semilight" w:eastAsia="Malgun Gothic Semilight" w:hAnsi="Malgun Gothic Semilight" w:cs="Malgun Gothic Semilight"/>
          <w:lang w:val="ko-KR"/>
        </w:rPr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2" name="그림 2" descr="IntelliJ로 시작하는 JAVA — Part1. JAVA를 알고 설치를해보자! | by Lee Donghyun | WASD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liJ로 시작하는 JAVA — Part1. JAVA를 알고 설치를해보자! | by Lee Donghyun | WASD |  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3950C6" w:rsidRDefault="003950C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3950C6" w:rsidRDefault="003950C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690C33" w:rsidRDefault="00690C33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690C33" w:rsidP="003950C6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="005E2220"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="005E2220" w:rsidRPr="00301716">
        <w:rPr>
          <w:rFonts w:ascii="Malgun Gothic Semilight" w:eastAsia="Malgun Gothic Semilight" w:hAnsi="Malgun Gothic Semilight" w:cs="Malgun Gothic Semilight"/>
        </w:rPr>
        <w:t xml:space="preserve">2160462 </w:t>
      </w:r>
      <w:r w:rsidR="005E2220" w:rsidRPr="00301716">
        <w:rPr>
          <w:rFonts w:ascii="Malgun Gothic Semilight" w:eastAsia="Malgun Gothic Semilight" w:hAnsi="Malgun Gothic Semilight" w:cs="Malgun Gothic Semilight" w:hint="eastAsia"/>
        </w:rPr>
        <w:t>김도영</w:t>
      </w:r>
      <w:r w:rsidR="005E2220" w:rsidRPr="00301716">
        <w:rPr>
          <w:rFonts w:ascii="Malgun Gothic Semilight" w:eastAsia="Malgun Gothic Semilight" w:hAnsi="Malgun Gothic Semilight" w:cs="Malgun Gothic Semilight"/>
        </w:rPr>
        <w:t xml:space="preserve"> </w:t>
      </w: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B05ACA" w:rsidRDefault="0059190D" w:rsidP="00DD3B80">
      <w:pPr>
        <w:pStyle w:val="2"/>
        <w:spacing w:before="240"/>
        <w:ind w:left="475" w:hangingChars="198" w:hanging="475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lastRenderedPageBreak/>
        <w:t>결과 사진</w:t>
      </w:r>
    </w:p>
    <w:p w:rsidR="00EA560D" w:rsidRDefault="00EA560D" w:rsidP="00EA560D"/>
    <w:p w:rsidR="00EA560D" w:rsidRDefault="00EA560D" w:rsidP="00EA560D"/>
    <w:p w:rsidR="00EA560D" w:rsidRDefault="00EA560D" w:rsidP="00EA560D">
      <w:r>
        <w:rPr>
          <w:rFonts w:hint="eastAsia"/>
        </w:rPr>
        <w:t>C</w:t>
      </w:r>
      <w:r>
        <w:t xml:space="preserve">SV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로드한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</w:p>
    <w:p w:rsidR="00EA560D" w:rsidRDefault="00EA560D" w:rsidP="00EA560D"/>
    <w:p w:rsidR="00EA560D" w:rsidRDefault="00EA560D" w:rsidP="00EA560D">
      <w:r w:rsidRPr="00EA560D">
        <w:drawing>
          <wp:inline distT="0" distB="0" distL="0" distR="0" wp14:anchorId="1D969052" wp14:editId="686BED86">
            <wp:extent cx="5943600" cy="42310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0D" w:rsidRDefault="00EA560D" w:rsidP="00EA560D"/>
    <w:p w:rsidR="00EA560D" w:rsidRDefault="00EA560D" w:rsidP="00EA560D">
      <w:r>
        <w:rPr>
          <w:rFonts w:hint="eastAsia"/>
        </w:rPr>
        <w:t>옵져버</w:t>
      </w:r>
      <w:r>
        <w:rPr>
          <w:rFonts w:hint="eastAsia"/>
        </w:rPr>
        <w:t xml:space="preserve"> </w:t>
      </w:r>
      <w:r>
        <w:rPr>
          <w:rFonts w:hint="eastAsia"/>
        </w:rPr>
        <w:t>패턴에서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구독을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늘려가는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</w:p>
    <w:p w:rsidR="00EA560D" w:rsidRPr="00EA560D" w:rsidRDefault="00EA560D" w:rsidP="00EA560D">
      <w:pPr>
        <w:rPr>
          <w:rFonts w:hint="eastAsia"/>
        </w:rPr>
      </w:pPr>
      <w:r w:rsidRPr="00EA560D">
        <w:lastRenderedPageBreak/>
        <w:drawing>
          <wp:inline distT="0" distB="0" distL="0" distR="0" wp14:anchorId="10814E1B" wp14:editId="5AAD7058">
            <wp:extent cx="5943600" cy="240411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0D" w:rsidRDefault="00EA560D" w:rsidP="00EA560D">
      <w:r>
        <w:rPr>
          <w:rFonts w:hint="eastAsia"/>
        </w:rPr>
        <w:t>옵져버</w:t>
      </w:r>
      <w:r>
        <w:rPr>
          <w:rFonts w:hint="eastAsia"/>
        </w:rPr>
        <w:t xml:space="preserve"> </w:t>
      </w:r>
      <w:r>
        <w:rPr>
          <w:rFonts w:hint="eastAsia"/>
        </w:rPr>
        <w:t>패턴에서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구독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</w:p>
    <w:p w:rsidR="0059190D" w:rsidRPr="00394BF3" w:rsidRDefault="00394BF3" w:rsidP="0059190D">
      <w:r w:rsidRPr="00394BF3">
        <w:drawing>
          <wp:inline distT="0" distB="0" distL="0" distR="0" wp14:anchorId="5D7DE8E0" wp14:editId="0E43D34A">
            <wp:extent cx="5943600" cy="2696845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7F" w:rsidRDefault="0025397F" w:rsidP="0059190D"/>
    <w:p w:rsidR="0059190D" w:rsidRPr="0059190D" w:rsidRDefault="0059190D" w:rsidP="004575CB">
      <w:pPr>
        <w:pStyle w:val="2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5E6E15" w:rsidRDefault="005E6E15" w:rsidP="005E6E15">
      <w:pPr>
        <w:rPr>
          <w:b/>
          <w:bCs/>
          <w:sz w:val="24"/>
          <w:szCs w:val="28"/>
        </w:rPr>
      </w:pPr>
    </w:p>
    <w:p w:rsidR="003B1E3F" w:rsidRDefault="003B1E3F" w:rsidP="005E6E15">
      <w:pPr>
        <w:rPr>
          <w:b/>
          <w:bCs/>
          <w:sz w:val="24"/>
          <w:szCs w:val="28"/>
        </w:rPr>
      </w:pPr>
    </w:p>
    <w:p w:rsidR="003B1E3F" w:rsidRDefault="003B1E3F" w:rsidP="000230F0">
      <w:pPr>
        <w:pStyle w:val="3"/>
        <w:ind w:left="1000" w:hanging="4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목적</w:t>
      </w:r>
    </w:p>
    <w:p w:rsidR="000B2CF7" w:rsidRDefault="00FC2C06" w:rsidP="003B1E3F">
      <w:r>
        <w:t xml:space="preserve">Observer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구현합니다</w:t>
      </w:r>
      <w:r>
        <w:rPr>
          <w:rFonts w:hint="eastAsia"/>
        </w:rPr>
        <w:t>.</w:t>
      </w:r>
      <w:r>
        <w:t xml:space="preserve"> Subject </w:t>
      </w:r>
      <w:r>
        <w:rPr>
          <w:rFonts w:hint="eastAsia"/>
        </w:rPr>
        <w:t>객체에서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감지하는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t xml:space="preserve">Observer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알아차리고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순간에</w:t>
      </w:r>
      <w:r>
        <w:rPr>
          <w:rFonts w:hint="eastAsia"/>
        </w:rPr>
        <w:t xml:space="preserve"> </w:t>
      </w:r>
      <w:r>
        <w:rPr>
          <w:rFonts w:hint="eastAsia"/>
        </w:rPr>
        <w:t>변화된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로직을</w:t>
      </w:r>
      <w:r>
        <w:rPr>
          <w:rFonts w:hint="eastAsia"/>
        </w:rPr>
        <w:t xml:space="preserve"> </w:t>
      </w:r>
      <w:r>
        <w:rPr>
          <w:rFonts w:hint="eastAsia"/>
        </w:rPr>
        <w:t>구현합니다</w:t>
      </w:r>
      <w:r>
        <w:rPr>
          <w:rFonts w:hint="eastAsia"/>
        </w:rPr>
        <w:t>.</w:t>
      </w:r>
      <w:r>
        <w:t xml:space="preserve"> </w:t>
      </w:r>
    </w:p>
    <w:p w:rsidR="00FC2C06" w:rsidRDefault="00FC2C06" w:rsidP="003B1E3F">
      <w:pPr>
        <w:rPr>
          <w:rFonts w:hint="eastAsia"/>
        </w:rPr>
      </w:pPr>
      <w:r>
        <w:rPr>
          <w:rFonts w:hint="eastAsia"/>
        </w:rPr>
        <w:lastRenderedPageBreak/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예로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뉴스기사의</w:t>
      </w:r>
      <w:r>
        <w:rPr>
          <w:rFonts w:hint="eastAsia"/>
        </w:rPr>
        <w:t xml:space="preserve"> </w:t>
      </w:r>
      <w:r>
        <w:rPr>
          <w:rFonts w:hint="eastAsia"/>
        </w:rPr>
        <w:t>피드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문서에서의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 w:rsidR="002950F3">
        <w:t xml:space="preserve">, </w:t>
      </w:r>
      <w:r w:rsidR="002950F3">
        <w:rPr>
          <w:rFonts w:hint="eastAsia"/>
        </w:rPr>
        <w:t>단체</w:t>
      </w:r>
      <w:r w:rsidR="002950F3">
        <w:rPr>
          <w:rFonts w:hint="eastAsia"/>
        </w:rPr>
        <w:t xml:space="preserve"> </w:t>
      </w:r>
      <w:r w:rsidR="002950F3">
        <w:rPr>
          <w:rFonts w:hint="eastAsia"/>
        </w:rPr>
        <w:t>채팅방에서</w:t>
      </w:r>
      <w:r w:rsidR="002950F3">
        <w:rPr>
          <w:rFonts w:hint="eastAsia"/>
        </w:rPr>
        <w:t xml:space="preserve"> </w:t>
      </w:r>
      <w:r w:rsidR="002950F3">
        <w:rPr>
          <w:rFonts w:hint="eastAsia"/>
        </w:rPr>
        <w:t>메시지를</w:t>
      </w:r>
      <w:r w:rsidR="002950F3">
        <w:rPr>
          <w:rFonts w:hint="eastAsia"/>
        </w:rPr>
        <w:t xml:space="preserve"> </w:t>
      </w:r>
      <w:r w:rsidR="002950F3">
        <w:rPr>
          <w:rFonts w:hint="eastAsia"/>
        </w:rPr>
        <w:t>보냈을때의</w:t>
      </w:r>
      <w:r w:rsidR="002950F3">
        <w:rPr>
          <w:rFonts w:hint="eastAsia"/>
        </w:rPr>
        <w:t xml:space="preserve"> </w:t>
      </w:r>
      <w:r w:rsidR="002950F3">
        <w:rPr>
          <w:rFonts w:hint="eastAsia"/>
        </w:rPr>
        <w:t>이벤트</w:t>
      </w:r>
      <w:r w:rsidR="00A310B0">
        <w:rPr>
          <w:rFonts w:hint="eastAsia"/>
        </w:rPr>
        <w:t>처리</w:t>
      </w:r>
      <w:r w:rsidR="002950F3"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60BAE" w:rsidRDefault="00060BAE" w:rsidP="00060BAE"/>
    <w:p w:rsidR="00060BAE" w:rsidRDefault="00060BAE" w:rsidP="000230F0">
      <w:pPr>
        <w:pStyle w:val="3"/>
        <w:ind w:left="1000" w:hanging="40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060BAE" w:rsidRDefault="00FC2C06" w:rsidP="003B1E3F">
      <w:r w:rsidRPr="00FC2C06">
        <w:drawing>
          <wp:inline distT="0" distB="0" distL="0" distR="0" wp14:anchorId="7A1323FD" wp14:editId="4CD7D02D">
            <wp:extent cx="5943600" cy="24212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64" w:rsidRDefault="00905864" w:rsidP="003B1E3F">
      <w:r>
        <w:rPr>
          <w:rFonts w:hint="eastAsia"/>
        </w:rPr>
        <w:t>-</w:t>
      </w:r>
      <w:r>
        <w:t xml:space="preserve"> Subject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 xml:space="preserve">Observer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/</w:t>
      </w:r>
      <w:r>
        <w:rPr>
          <w:rFonts w:hint="eastAsia"/>
        </w:rPr>
        <w:t>삭제</w:t>
      </w:r>
      <w:r>
        <w:rPr>
          <w:rFonts w:hint="eastAsia"/>
        </w:rPr>
        <w:t>/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 xml:space="preserve">Observer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t xml:space="preserve"> </w:t>
      </w:r>
      <w:r>
        <w:rPr>
          <w:rFonts w:hint="eastAsia"/>
        </w:rPr>
        <w:t>객체들에게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t xml:space="preserve"> </w:t>
      </w:r>
      <w:r>
        <w:rPr>
          <w:rFonts w:hint="eastAsia"/>
        </w:rPr>
        <w:t>알려줍니다</w:t>
      </w:r>
      <w:r>
        <w:rPr>
          <w:rFonts w:hint="eastAsia"/>
        </w:rPr>
        <w:t>.</w:t>
      </w:r>
    </w:p>
    <w:p w:rsidR="00905864" w:rsidRDefault="00905864" w:rsidP="003B1E3F">
      <w:r>
        <w:rPr>
          <w:rFonts w:hint="eastAsia"/>
        </w:rPr>
        <w:t>-</w:t>
      </w:r>
      <w:r>
        <w:t xml:space="preserve"> Observer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>Subject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update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호출하므로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561110" w:rsidRDefault="00561110" w:rsidP="003B1E3F">
      <w:r>
        <w:rPr>
          <w:rFonts w:hint="eastAsia"/>
        </w:rPr>
        <w:t>-</w:t>
      </w:r>
      <w:r>
        <w:t xml:space="preserve"> Subject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Weahter Date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t>WeatherDataSubject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스레드에서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초마다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t xml:space="preserve">Observer </w:t>
      </w:r>
      <w:r>
        <w:rPr>
          <w:rFonts w:hint="eastAsia"/>
        </w:rPr>
        <w:t>객체들에게</w:t>
      </w:r>
      <w:r>
        <w:rPr>
          <w:rFonts w:hint="eastAsia"/>
        </w:rPr>
        <w:t xml:space="preserve"> </w:t>
      </w:r>
      <w:r>
        <w:rPr>
          <w:rFonts w:hint="eastAsia"/>
        </w:rPr>
        <w:t>알려줍니다</w:t>
      </w:r>
      <w:r>
        <w:rPr>
          <w:rFonts w:hint="eastAsia"/>
        </w:rPr>
        <w:t>.</w:t>
      </w:r>
    </w:p>
    <w:p w:rsidR="00561110" w:rsidRDefault="00561110" w:rsidP="003B1E3F">
      <w:pPr>
        <w:rPr>
          <w:rFonts w:hint="eastAsia"/>
        </w:rPr>
      </w:pPr>
      <w:r>
        <w:rPr>
          <w:rFonts w:hint="eastAsia"/>
        </w:rPr>
        <w:t>-</w:t>
      </w:r>
      <w:r>
        <w:t xml:space="preserve"> Observer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t>Display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>DisplayElement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구현하여</w:t>
      </w:r>
      <w:r>
        <w:rPr>
          <w:rFonts w:hint="eastAsia"/>
        </w:rPr>
        <w:t>,</w:t>
      </w:r>
      <w:r>
        <w:t xml:space="preserve"> subject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변화했을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호출해</w:t>
      </w:r>
      <w:r>
        <w:rPr>
          <w:rFonts w:hint="eastAsia"/>
        </w:rPr>
        <w:t xml:space="preserve"> </w:t>
      </w:r>
      <w:r>
        <w:rPr>
          <w:rFonts w:hint="eastAsia"/>
        </w:rPr>
        <w:t>주므로</w:t>
      </w:r>
      <w:r>
        <w:rPr>
          <w:rFonts w:hint="eastAsia"/>
        </w:rPr>
        <w:t xml:space="preserve"> </w:t>
      </w:r>
      <w:r>
        <w:t xml:space="preserve">display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연동하여</w:t>
      </w:r>
      <w:r>
        <w:rPr>
          <w:rFonts w:hint="eastAsia"/>
        </w:rPr>
        <w:t xml:space="preserve"> 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가공해서</w:t>
      </w:r>
      <w:r>
        <w:rPr>
          <w:rFonts w:hint="eastAsia"/>
        </w:rPr>
        <w:t xml:space="preserve"> </w:t>
      </w:r>
      <w:r>
        <w:rPr>
          <w:rFonts w:hint="eastAsia"/>
        </w:rPr>
        <w:t>출력해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>.</w:t>
      </w:r>
    </w:p>
    <w:p w:rsidR="00556129" w:rsidRDefault="00556129" w:rsidP="003B1E3F"/>
    <w:p w:rsidR="005A16CC" w:rsidRDefault="00556129" w:rsidP="003B1E3F">
      <w:r>
        <w:rPr>
          <w:rFonts w:hint="eastAsia"/>
        </w:rPr>
        <w:t>2</w:t>
      </w:r>
      <w:r>
        <w:t>.2.1</w:t>
      </w:r>
      <w:r w:rsidR="005A16CC">
        <w:t xml:space="preserve"> Subject </w:t>
      </w:r>
      <w:r w:rsidR="005A16CC">
        <w:rPr>
          <w:rFonts w:hint="eastAsia"/>
        </w:rPr>
        <w:t>객체를</w:t>
      </w:r>
      <w:r w:rsidR="005A16CC">
        <w:rPr>
          <w:rFonts w:hint="eastAsia"/>
        </w:rPr>
        <w:t xml:space="preserve"> </w:t>
      </w:r>
      <w:r w:rsidR="005A16CC">
        <w:rPr>
          <w:rFonts w:hint="eastAsia"/>
        </w:rPr>
        <w:t>만들어</w:t>
      </w:r>
      <w:r w:rsidR="005A16CC">
        <w:rPr>
          <w:rFonts w:hint="eastAsia"/>
        </w:rPr>
        <w:t xml:space="preserve"> </w:t>
      </w:r>
      <w:r w:rsidR="005A16CC">
        <w:rPr>
          <w:rFonts w:hint="eastAsia"/>
        </w:rPr>
        <w:t>옵져버</w:t>
      </w:r>
      <w:r w:rsidR="005A16CC">
        <w:rPr>
          <w:rFonts w:hint="eastAsia"/>
        </w:rPr>
        <w:t xml:space="preserve"> </w:t>
      </w:r>
      <w:r w:rsidR="005A16CC">
        <w:rPr>
          <w:rFonts w:hint="eastAsia"/>
        </w:rPr>
        <w:t>객체를</w:t>
      </w:r>
      <w:r w:rsidR="005A16CC">
        <w:rPr>
          <w:rFonts w:hint="eastAsia"/>
        </w:rPr>
        <w:t xml:space="preserve"> </w:t>
      </w:r>
      <w:r w:rsidR="005A16CC">
        <w:rPr>
          <w:rFonts w:hint="eastAsia"/>
        </w:rPr>
        <w:t>추가</w:t>
      </w:r>
      <w:r w:rsidR="005A16CC">
        <w:rPr>
          <w:rFonts w:hint="eastAsia"/>
        </w:rPr>
        <w:t>/</w:t>
      </w:r>
      <w:r w:rsidR="005A16CC">
        <w:rPr>
          <w:rFonts w:hint="eastAsia"/>
        </w:rPr>
        <w:t>삭제</w:t>
      </w:r>
      <w:r w:rsidR="005A16CC">
        <w:rPr>
          <w:rFonts w:hint="eastAsia"/>
        </w:rPr>
        <w:t>/</w:t>
      </w:r>
      <w:r w:rsidR="005A16CC">
        <w:rPr>
          <w:rFonts w:hint="eastAsia"/>
        </w:rPr>
        <w:t>알림</w:t>
      </w:r>
      <w:r w:rsidR="005A16CC">
        <w:rPr>
          <w:rFonts w:hint="eastAsia"/>
        </w:rPr>
        <w:t xml:space="preserve"> </w:t>
      </w:r>
      <w:r w:rsidR="005A16CC">
        <w:rPr>
          <w:rFonts w:hint="eastAsia"/>
        </w:rPr>
        <w:t>기능을</w:t>
      </w:r>
      <w:r w:rsidR="005A16CC">
        <w:rPr>
          <w:rFonts w:hint="eastAsia"/>
        </w:rPr>
        <w:t xml:space="preserve"> </w:t>
      </w:r>
      <w:r w:rsidR="005A16CC">
        <w:rPr>
          <w:rFonts w:hint="eastAsia"/>
        </w:rPr>
        <w:t>구현하도록</w:t>
      </w:r>
      <w:r w:rsidR="005A16CC">
        <w:rPr>
          <w:rFonts w:hint="eastAsia"/>
        </w:rPr>
        <w:t xml:space="preserve"> </w:t>
      </w:r>
      <w:r w:rsidR="005A16CC">
        <w:rPr>
          <w:rFonts w:hint="eastAsia"/>
        </w:rPr>
        <w:t>인터페시를</w:t>
      </w:r>
      <w:r w:rsidR="005A16CC">
        <w:rPr>
          <w:rFonts w:hint="eastAsia"/>
        </w:rPr>
        <w:t xml:space="preserve"> </w:t>
      </w:r>
      <w:r w:rsidR="005A16CC">
        <w:rPr>
          <w:rFonts w:hint="eastAsia"/>
        </w:rPr>
        <w:t>만듭니다</w:t>
      </w:r>
      <w:r w:rsidR="005A16CC">
        <w:rPr>
          <w:rFonts w:hint="eastAsia"/>
        </w:rPr>
        <w:t>.</w:t>
      </w:r>
    </w:p>
    <w:p w:rsidR="00556129" w:rsidRDefault="00556129" w:rsidP="003B1E3F">
      <w:r>
        <w:rPr>
          <w:rFonts w:hint="eastAsia"/>
        </w:rPr>
        <w:t>.</w:t>
      </w:r>
      <w:r w:rsidR="00ED5EAA">
        <w:t>.</w:t>
      </w:r>
      <w:r w:rsidR="00ED5EAA" w:rsidRPr="00ED5EAA">
        <w:rPr>
          <w:noProof/>
        </w:rPr>
        <w:t xml:space="preserve"> </w:t>
      </w:r>
      <w:r w:rsidR="005A16CC" w:rsidRPr="005A16CC">
        <w:rPr>
          <w:noProof/>
        </w:rPr>
        <w:drawing>
          <wp:inline distT="0" distB="0" distL="0" distR="0" wp14:anchorId="3D1F4645" wp14:editId="2F09DEFF">
            <wp:extent cx="4953691" cy="1457528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29" w:rsidRDefault="00556129" w:rsidP="003B1E3F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.2.2 </w:t>
      </w:r>
      <w:r w:rsidR="005A16CC" w:rsidRPr="005A16CC">
        <w:t>Observer</w:t>
      </w:r>
      <w:r w:rsidR="005A16CC">
        <w:t xml:space="preserve"> </w:t>
      </w:r>
      <w:r w:rsidR="005A16CC">
        <w:rPr>
          <w:rFonts w:hint="eastAsia"/>
        </w:rPr>
        <w:t>객체를</w:t>
      </w:r>
      <w:r w:rsidR="005A16CC">
        <w:rPr>
          <w:rFonts w:hint="eastAsia"/>
        </w:rPr>
        <w:t xml:space="preserve"> </w:t>
      </w:r>
      <w:r w:rsidR="005A16CC">
        <w:rPr>
          <w:rFonts w:hint="eastAsia"/>
        </w:rPr>
        <w:t>만들어</w:t>
      </w:r>
      <w:r w:rsidR="005A16CC">
        <w:rPr>
          <w:rFonts w:hint="eastAsia"/>
        </w:rPr>
        <w:t xml:space="preserve"> </w:t>
      </w:r>
      <w:r w:rsidR="005A16CC">
        <w:t>Subject</w:t>
      </w:r>
      <w:r w:rsidR="005A16CC">
        <w:rPr>
          <w:rFonts w:hint="eastAsia"/>
        </w:rPr>
        <w:t>가</w:t>
      </w:r>
      <w:r w:rsidR="005A16CC">
        <w:rPr>
          <w:rFonts w:hint="eastAsia"/>
        </w:rPr>
        <w:t xml:space="preserve"> </w:t>
      </w:r>
      <w:r w:rsidR="005A16CC">
        <w:t xml:space="preserve">update </w:t>
      </w:r>
      <w:r w:rsidR="005A16CC">
        <w:rPr>
          <w:rFonts w:hint="eastAsia"/>
        </w:rPr>
        <w:t>함수를</w:t>
      </w:r>
      <w:r w:rsidR="005A16CC">
        <w:rPr>
          <w:rFonts w:hint="eastAsia"/>
        </w:rPr>
        <w:t xml:space="preserve"> </w:t>
      </w:r>
      <w:r w:rsidR="005A16CC">
        <w:rPr>
          <w:rFonts w:hint="eastAsia"/>
        </w:rPr>
        <w:t>호출하도록</w:t>
      </w:r>
      <w:r w:rsidR="005A16CC">
        <w:rPr>
          <w:rFonts w:hint="eastAsia"/>
        </w:rPr>
        <w:t xml:space="preserve"> </w:t>
      </w:r>
      <w:r w:rsidR="005A16CC">
        <w:rPr>
          <w:rFonts w:hint="eastAsia"/>
        </w:rPr>
        <w:t>인터페이스를</w:t>
      </w:r>
      <w:r w:rsidR="005A16CC">
        <w:rPr>
          <w:rFonts w:hint="eastAsia"/>
        </w:rPr>
        <w:t xml:space="preserve"> </w:t>
      </w:r>
      <w:r w:rsidR="005A16CC">
        <w:rPr>
          <w:rFonts w:hint="eastAsia"/>
        </w:rPr>
        <w:t>만듭니다</w:t>
      </w:r>
      <w:r w:rsidR="005A16CC">
        <w:rPr>
          <w:rFonts w:hint="eastAsia"/>
        </w:rPr>
        <w:t>.</w:t>
      </w:r>
    </w:p>
    <w:p w:rsidR="00ED5EAA" w:rsidRDefault="005A16CC" w:rsidP="003B1E3F">
      <w:r w:rsidRPr="005A16CC">
        <w:drawing>
          <wp:inline distT="0" distB="0" distL="0" distR="0" wp14:anchorId="4666BEBB" wp14:editId="5203FF63">
            <wp:extent cx="5943600" cy="11652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B8" w:rsidRDefault="00556129" w:rsidP="003B1E3F">
      <w:pPr>
        <w:rPr>
          <w:rFonts w:hint="eastAsia"/>
        </w:rPr>
      </w:pPr>
      <w:r>
        <w:rPr>
          <w:rFonts w:hint="eastAsia"/>
        </w:rPr>
        <w:t>2</w:t>
      </w:r>
      <w:r>
        <w:t xml:space="preserve">.2.3 </w:t>
      </w:r>
      <w:r w:rsidR="00A175B8" w:rsidRPr="00A175B8">
        <w:t>DisplayElement</w:t>
      </w:r>
      <w:r w:rsidR="00A175B8">
        <w:t xml:space="preserve"> </w:t>
      </w:r>
      <w:r w:rsidR="00A175B8">
        <w:rPr>
          <w:rFonts w:hint="eastAsia"/>
        </w:rPr>
        <w:t>인터페스를</w:t>
      </w:r>
      <w:r w:rsidR="00A175B8">
        <w:rPr>
          <w:rFonts w:hint="eastAsia"/>
        </w:rPr>
        <w:t xml:space="preserve"> </w:t>
      </w:r>
      <w:r w:rsidR="00A175B8">
        <w:rPr>
          <w:rFonts w:hint="eastAsia"/>
        </w:rPr>
        <w:t>통해</w:t>
      </w:r>
      <w:r w:rsidR="00A175B8">
        <w:rPr>
          <w:rFonts w:hint="eastAsia"/>
        </w:rPr>
        <w:t xml:space="preserve"> </w:t>
      </w:r>
      <w:r w:rsidR="00A175B8">
        <w:t>display</w:t>
      </w:r>
      <w:r w:rsidR="00A175B8">
        <w:rPr>
          <w:rFonts w:hint="eastAsia"/>
        </w:rPr>
        <w:t>함수를</w:t>
      </w:r>
      <w:r w:rsidR="00A175B8">
        <w:rPr>
          <w:rFonts w:hint="eastAsia"/>
        </w:rPr>
        <w:t xml:space="preserve"> </w:t>
      </w:r>
      <w:r w:rsidR="00A175B8">
        <w:rPr>
          <w:rFonts w:hint="eastAsia"/>
        </w:rPr>
        <w:t>구현하도록</w:t>
      </w:r>
      <w:r w:rsidR="00A175B8">
        <w:rPr>
          <w:rFonts w:hint="eastAsia"/>
        </w:rPr>
        <w:t xml:space="preserve"> </w:t>
      </w:r>
      <w:r w:rsidR="00A175B8">
        <w:t>ThirParty</w:t>
      </w:r>
      <w:r w:rsidR="00A175B8">
        <w:t>display</w:t>
      </w:r>
      <w:r w:rsidR="00A175B8">
        <w:rPr>
          <w:rFonts w:hint="eastAsia"/>
        </w:rPr>
        <w:t>객체에게</w:t>
      </w:r>
      <w:r w:rsidR="00A175B8">
        <w:rPr>
          <w:rFonts w:hint="eastAsia"/>
        </w:rPr>
        <w:t xml:space="preserve"> </w:t>
      </w:r>
      <w:r w:rsidR="00A175B8">
        <w:rPr>
          <w:rFonts w:hint="eastAsia"/>
        </w:rPr>
        <w:t>전달합니다</w:t>
      </w:r>
      <w:r w:rsidR="00A175B8">
        <w:rPr>
          <w:rFonts w:hint="eastAsia"/>
        </w:rPr>
        <w:t>.</w:t>
      </w:r>
    </w:p>
    <w:p w:rsidR="00ED5EAA" w:rsidRDefault="00A175B8" w:rsidP="003B1E3F">
      <w:r w:rsidRPr="00A175B8">
        <w:drawing>
          <wp:inline distT="0" distB="0" distL="0" distR="0" wp14:anchorId="317474D3" wp14:editId="6DC8A3D7">
            <wp:extent cx="4391638" cy="102884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34" w:rsidRDefault="00517D24" w:rsidP="00A8412C">
      <w:pPr>
        <w:ind w:left="600" w:hangingChars="300" w:hanging="600"/>
      </w:pPr>
      <w:r>
        <w:rPr>
          <w:rFonts w:hint="eastAsia"/>
        </w:rPr>
        <w:t>2</w:t>
      </w:r>
      <w:r>
        <w:t xml:space="preserve">.2.4 </w:t>
      </w:r>
    </w:p>
    <w:p w:rsidR="00A8412C" w:rsidRDefault="00F93B34" w:rsidP="00A8412C">
      <w:pPr>
        <w:ind w:left="600" w:hangingChars="300" w:hanging="600"/>
      </w:pPr>
      <w:r w:rsidRPr="00F93B34">
        <w:t>CurrentConditionsDisplay</w:t>
      </w:r>
      <w:r>
        <w:t xml:space="preserve">     </w:t>
      </w:r>
      <w:r w:rsidR="00A8412C" w:rsidRPr="005A16CC">
        <w:t>Observer</w:t>
      </w:r>
      <w:r w:rsidR="00A8412C">
        <w:t>,</w:t>
      </w:r>
      <w:r w:rsidR="00A8412C" w:rsidRPr="00A8412C">
        <w:t xml:space="preserve"> </w:t>
      </w:r>
      <w:r w:rsidR="00A8412C" w:rsidRPr="00A175B8">
        <w:t>DisplayElement</w:t>
      </w:r>
      <w:r w:rsidR="00A8412C">
        <w:t xml:space="preserve"> </w:t>
      </w:r>
      <w:r w:rsidR="00A8412C">
        <w:rPr>
          <w:rFonts w:hint="eastAsia"/>
        </w:rPr>
        <w:t>를</w:t>
      </w:r>
      <w:r w:rsidR="00A8412C">
        <w:rPr>
          <w:rFonts w:hint="eastAsia"/>
        </w:rPr>
        <w:t xml:space="preserve"> </w:t>
      </w:r>
      <w:r w:rsidR="00A8412C">
        <w:rPr>
          <w:rFonts w:hint="eastAsia"/>
        </w:rPr>
        <w:t>구현하고</w:t>
      </w:r>
      <w:r w:rsidR="00A8412C">
        <w:rPr>
          <w:rFonts w:hint="eastAsia"/>
        </w:rPr>
        <w:t>,</w:t>
      </w:r>
      <w:r w:rsidR="00A8412C">
        <w:t xml:space="preserve"> </w:t>
      </w:r>
      <w:r w:rsidR="00A8412C">
        <w:rPr>
          <w:rFonts w:hint="eastAsia"/>
        </w:rPr>
        <w:t>데이터를</w:t>
      </w:r>
      <w:r w:rsidR="00A8412C">
        <w:rPr>
          <w:rFonts w:hint="eastAsia"/>
        </w:rPr>
        <w:t xml:space="preserve"> </w:t>
      </w:r>
      <w:r w:rsidR="00A8412C">
        <w:rPr>
          <w:rFonts w:hint="eastAsia"/>
        </w:rPr>
        <w:t>정제합니다</w:t>
      </w:r>
      <w:r w:rsidR="00A8412C">
        <w:rPr>
          <w:rFonts w:hint="eastAsia"/>
        </w:rPr>
        <w:t>.</w:t>
      </w:r>
    </w:p>
    <w:p w:rsidR="00F93B34" w:rsidRDefault="00F93B34" w:rsidP="00F93B34">
      <w:pPr>
        <w:ind w:left="600" w:hangingChars="300" w:hanging="600"/>
      </w:pPr>
      <w:r w:rsidRPr="00A8412C">
        <w:t>DecompositionIndexDisplay</w:t>
      </w:r>
      <w:r>
        <w:t xml:space="preserve">  </w:t>
      </w:r>
      <w:r w:rsidRPr="005A16CC">
        <w:t>Observer</w:t>
      </w:r>
      <w:r>
        <w:t>,</w:t>
      </w:r>
      <w:r w:rsidRPr="00A8412C">
        <w:t xml:space="preserve"> </w:t>
      </w:r>
      <w:r w:rsidRPr="00A175B8">
        <w:t>DisplayElement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정제합니다</w:t>
      </w:r>
      <w:r>
        <w:rPr>
          <w:rFonts w:hint="eastAsia"/>
        </w:rPr>
        <w:t>.</w:t>
      </w:r>
    </w:p>
    <w:p w:rsidR="00F93B34" w:rsidRDefault="00F93B34" w:rsidP="00F93B34">
      <w:pPr>
        <w:ind w:left="600" w:hangingChars="300" w:hanging="600"/>
        <w:rPr>
          <w:rFonts w:hint="eastAsia"/>
        </w:rPr>
      </w:pPr>
      <w:r w:rsidRPr="00F93B34">
        <w:t>HeatIndexDisplay</w:t>
      </w:r>
      <w:r>
        <w:t xml:space="preserve">                  </w:t>
      </w:r>
      <w:r w:rsidRPr="005A16CC">
        <w:t>Observer</w:t>
      </w:r>
      <w:r>
        <w:t>,</w:t>
      </w:r>
      <w:r w:rsidRPr="00A8412C">
        <w:t xml:space="preserve"> </w:t>
      </w:r>
      <w:r w:rsidRPr="00A175B8">
        <w:t>DisplayElement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정제합니다</w:t>
      </w:r>
      <w:r>
        <w:rPr>
          <w:rFonts w:hint="eastAsia"/>
        </w:rPr>
        <w:t>.</w:t>
      </w:r>
    </w:p>
    <w:p w:rsidR="00F93B34" w:rsidRDefault="00F93B34" w:rsidP="00F93B34">
      <w:pPr>
        <w:ind w:left="600" w:hangingChars="300" w:hanging="600"/>
      </w:pPr>
      <w:r w:rsidRPr="00F93B34">
        <w:t>WindChillTemperatureIndexDisplay</w:t>
      </w:r>
      <w:r>
        <w:tab/>
      </w:r>
      <w:r w:rsidRPr="005A16CC">
        <w:t>Observer</w:t>
      </w:r>
      <w:r>
        <w:t>,</w:t>
      </w:r>
      <w:r w:rsidRPr="00A8412C">
        <w:t xml:space="preserve"> </w:t>
      </w:r>
      <w:r w:rsidRPr="00A175B8">
        <w:t>DisplayElement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정제합니다</w:t>
      </w:r>
      <w:r>
        <w:rPr>
          <w:rFonts w:hint="eastAsia"/>
        </w:rPr>
        <w:t>.</w:t>
      </w:r>
    </w:p>
    <w:p w:rsidR="00F93B34" w:rsidRDefault="00F93B34" w:rsidP="00A8412C">
      <w:pPr>
        <w:ind w:left="600" w:hangingChars="300" w:hanging="600"/>
        <w:rPr>
          <w:rFonts w:hint="eastAsia"/>
        </w:rPr>
      </w:pPr>
    </w:p>
    <w:p w:rsidR="00556129" w:rsidRDefault="00386571" w:rsidP="00A8412C">
      <w:pPr>
        <w:ind w:left="600" w:hangingChars="300" w:hanging="600"/>
      </w:pPr>
      <w:r w:rsidRPr="00386571">
        <w:lastRenderedPageBreak/>
        <w:drawing>
          <wp:inline distT="0" distB="0" distL="0" distR="0" wp14:anchorId="41FA03CE" wp14:editId="20D1A1BE">
            <wp:extent cx="5943600" cy="3465830"/>
            <wp:effectExtent l="0" t="0" r="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AA" w:rsidRDefault="00A8412C" w:rsidP="003B1E3F">
      <w:r w:rsidRPr="00A8412C">
        <w:drawing>
          <wp:inline distT="0" distB="0" distL="0" distR="0" wp14:anchorId="1DB3DC01" wp14:editId="4FC1A6F1">
            <wp:extent cx="5943600" cy="263715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75" w:rsidRDefault="00404475" w:rsidP="003B1E3F"/>
    <w:p w:rsidR="00404475" w:rsidRDefault="00404475" w:rsidP="003B1E3F">
      <w:r>
        <w:rPr>
          <w:rFonts w:hint="eastAsia"/>
        </w:rPr>
        <w:t>2</w:t>
      </w:r>
      <w:r>
        <w:t xml:space="preserve">.2.5 WeahterData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만듭니다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자료구조를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r>
        <w:rPr>
          <w:rFonts w:hint="eastAsia"/>
        </w:rPr>
        <w:t>객체입니다</w:t>
      </w:r>
      <w:r>
        <w:rPr>
          <w:rFonts w:hint="eastAsia"/>
        </w:rPr>
        <w:t>.</w:t>
      </w:r>
    </w:p>
    <w:p w:rsidR="00404475" w:rsidRDefault="00404475" w:rsidP="003B1E3F">
      <w:r w:rsidRPr="00404475">
        <w:lastRenderedPageBreak/>
        <w:drawing>
          <wp:inline distT="0" distB="0" distL="0" distR="0" wp14:anchorId="613A1393" wp14:editId="09D8BEBF">
            <wp:extent cx="5943600" cy="226758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31" w:rsidRDefault="008E7331" w:rsidP="003B1E3F">
      <w:r>
        <w:rPr>
          <w:rFonts w:hint="eastAsia"/>
        </w:rPr>
        <w:t>2</w:t>
      </w:r>
      <w:r>
        <w:t xml:space="preserve">.2.6 WeatherDataSubject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구현합니다</w:t>
      </w:r>
      <w:r>
        <w:rPr>
          <w:rFonts w:hint="eastAsia"/>
        </w:rPr>
        <w:t>.</w:t>
      </w:r>
    </w:p>
    <w:p w:rsidR="008E7331" w:rsidRDefault="008E7331" w:rsidP="003B1E3F">
      <w:r w:rsidRPr="008E7331">
        <w:drawing>
          <wp:inline distT="0" distB="0" distL="0" distR="0" wp14:anchorId="4C7C6828" wp14:editId="50AC1A7D">
            <wp:extent cx="5943600" cy="274574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A5" w:rsidRPr="00ED5EAA" w:rsidRDefault="004B3DA5" w:rsidP="003B1E3F">
      <w:pPr>
        <w:rPr>
          <w:rFonts w:hint="eastAsia"/>
        </w:rPr>
      </w:pPr>
      <w:r w:rsidRPr="004B3DA5">
        <w:lastRenderedPageBreak/>
        <w:drawing>
          <wp:inline distT="0" distB="0" distL="0" distR="0" wp14:anchorId="679B5A90" wp14:editId="2F7C2A56">
            <wp:extent cx="5943600" cy="286702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3F" w:rsidRDefault="003B1E3F" w:rsidP="004B3DA5">
      <w:pPr>
        <w:pStyle w:val="3"/>
        <w:ind w:left="1000" w:hanging="400"/>
      </w:pPr>
      <w:r>
        <w:rPr>
          <w:rFonts w:hint="eastAsia"/>
        </w:rPr>
        <w:t>2</w:t>
      </w:r>
      <w:r>
        <w:t>.</w:t>
      </w:r>
      <w:r w:rsidR="00060BAE">
        <w:t>3</w:t>
      </w:r>
      <w: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 w:rsidR="00060BAE">
        <w:rPr>
          <w:rFonts w:hint="eastAsia"/>
        </w:rPr>
        <w:t>결과</w:t>
      </w:r>
    </w:p>
    <w:p w:rsidR="004B3DA5" w:rsidRDefault="004B3DA5" w:rsidP="004B3DA5"/>
    <w:p w:rsidR="004B3DA5" w:rsidRDefault="004B3DA5" w:rsidP="004B3DA5">
      <w:r>
        <w:t xml:space="preserve">2.3.1 </w:t>
      </w:r>
      <w:r>
        <w:rPr>
          <w:rFonts w:hint="eastAsia"/>
        </w:rPr>
        <w:t>스레드에서</w:t>
      </w:r>
      <w:r>
        <w:rPr>
          <w:rFonts w:hint="eastAsia"/>
        </w:rPr>
        <w:t xml:space="preserve"> </w:t>
      </w:r>
      <w:r>
        <w:rPr>
          <w:rFonts w:hint="eastAsia"/>
        </w:rPr>
        <w:t>돌</w:t>
      </w:r>
      <w:r>
        <w:rPr>
          <w:rFonts w:hint="eastAsia"/>
        </w:rPr>
        <w:t xml:space="preserve"> </w:t>
      </w:r>
      <w:r>
        <w:rPr>
          <w:rFonts w:hint="eastAsia"/>
        </w:rPr>
        <w:t>로직을</w:t>
      </w:r>
      <w:r>
        <w:rPr>
          <w:rFonts w:hint="eastAsia"/>
        </w:rPr>
        <w:t xml:space="preserve"> </w:t>
      </w:r>
      <w:r>
        <w:rPr>
          <w:rFonts w:hint="eastAsia"/>
        </w:rPr>
        <w:t>구현합니다</w:t>
      </w:r>
      <w:r>
        <w:rPr>
          <w:rFonts w:hint="eastAsia"/>
        </w:rPr>
        <w:t>.</w:t>
      </w:r>
    </w:p>
    <w:p w:rsidR="004B3DA5" w:rsidRDefault="004B3DA5" w:rsidP="004B3DA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t>Observ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Display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추가합니다</w:t>
      </w:r>
      <w:r>
        <w:rPr>
          <w:rFonts w:hint="eastAsia"/>
        </w:rPr>
        <w:t>.</w:t>
      </w:r>
    </w:p>
    <w:p w:rsidR="004B3DA5" w:rsidRDefault="004B3DA5" w:rsidP="004B3DA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들어올때마다</w:t>
      </w:r>
      <w:r>
        <w:rPr>
          <w:rFonts w:hint="eastAsia"/>
        </w:rPr>
        <w:t xml:space="preserve"> </w:t>
      </w:r>
      <w:r>
        <w:rPr>
          <w:rFonts w:hint="eastAsia"/>
        </w:rPr>
        <w:t>구독된</w:t>
      </w:r>
      <w:r>
        <w:rPr>
          <w:rFonts w:hint="eastAsia"/>
        </w:rPr>
        <w:t xml:space="preserve"> </w:t>
      </w:r>
      <w:r>
        <w:rPr>
          <w:rFonts w:hint="eastAsia"/>
        </w:rPr>
        <w:t>객체들을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가공하여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</w:t>
      </w:r>
    </w:p>
    <w:p w:rsidR="004B3DA5" w:rsidRDefault="004B3DA5" w:rsidP="004B3DA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들어올때쯤</w:t>
      </w:r>
      <w:r>
        <w:rPr>
          <w:rFonts w:hint="eastAsia"/>
        </w:rPr>
        <w:t xml:space="preserve"> </w:t>
      </w:r>
      <w:r>
        <w:t>Observ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Display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제거합니다</w:t>
      </w:r>
      <w:r>
        <w:rPr>
          <w:rFonts w:hint="eastAsia"/>
        </w:rPr>
        <w:t>.</w:t>
      </w:r>
    </w:p>
    <w:p w:rsidR="004B3DA5" w:rsidRDefault="004B3DA5" w:rsidP="004B3DA5">
      <w:r w:rsidRPr="004B3DA5">
        <w:drawing>
          <wp:inline distT="0" distB="0" distL="0" distR="0" wp14:anchorId="650A490F" wp14:editId="5F0D6B52">
            <wp:extent cx="5943600" cy="3091815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73" w:rsidRDefault="00126B73" w:rsidP="004B3DA5"/>
    <w:p w:rsidR="00126B73" w:rsidRDefault="00126B73" w:rsidP="004B3DA5">
      <w:r>
        <w:rPr>
          <w:rFonts w:hint="eastAsia"/>
        </w:rPr>
        <w:t>2</w:t>
      </w:r>
      <w:r>
        <w:t xml:space="preserve">.3.2 MainTest </w:t>
      </w:r>
      <w:r>
        <w:rPr>
          <w:rFonts w:hint="eastAsia"/>
        </w:rPr>
        <w:t>로직</w:t>
      </w:r>
    </w:p>
    <w:p w:rsidR="00D5796E" w:rsidRDefault="00D5796E" w:rsidP="004B3DA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스레드를</w:t>
      </w:r>
      <w:r>
        <w:rPr>
          <w:rFonts w:hint="eastAsia"/>
        </w:rPr>
        <w:t xml:space="preserve"> </w:t>
      </w:r>
      <w:r>
        <w:rPr>
          <w:rFonts w:hint="eastAsia"/>
        </w:rPr>
        <w:t>실행시킵니다</w:t>
      </w:r>
      <w:r>
        <w:rPr>
          <w:rFonts w:hint="eastAsia"/>
        </w:rPr>
        <w:t>.</w:t>
      </w:r>
      <w:bookmarkStart w:id="0" w:name="_GoBack"/>
      <w:bookmarkEnd w:id="0"/>
    </w:p>
    <w:p w:rsidR="00971375" w:rsidRDefault="00971375" w:rsidP="004B3DA5">
      <w:r w:rsidRPr="00971375">
        <w:drawing>
          <wp:inline distT="0" distB="0" distL="0" distR="0" wp14:anchorId="35C8CC62" wp14:editId="74B82B60">
            <wp:extent cx="5943600" cy="2054225"/>
            <wp:effectExtent l="0" t="0" r="0" b="31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75" w:rsidRDefault="00971375" w:rsidP="00971375">
      <w:r>
        <w:t>import java.util.ArrayList;</w:t>
      </w:r>
    </w:p>
    <w:p w:rsidR="00971375" w:rsidRDefault="00971375" w:rsidP="00971375">
      <w:pPr>
        <w:rPr>
          <w:rFonts w:hint="eastAsia"/>
        </w:rPr>
      </w:pPr>
      <w:r>
        <w:t>import java.util.List;</w:t>
      </w:r>
    </w:p>
    <w:p w:rsidR="00971375" w:rsidRDefault="00971375" w:rsidP="00971375">
      <w:r>
        <w:t>public class MainTest {</w:t>
      </w:r>
    </w:p>
    <w:p w:rsidR="00971375" w:rsidRDefault="00971375" w:rsidP="00971375"/>
    <w:p w:rsidR="00971375" w:rsidRDefault="00971375" w:rsidP="00971375">
      <w:r>
        <w:tab/>
        <w:t>public static void main(String[] args) {</w:t>
      </w:r>
    </w:p>
    <w:p w:rsidR="00971375" w:rsidRDefault="00971375" w:rsidP="009713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WeatherDataSubject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스래드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971375" w:rsidRDefault="00971375" w:rsidP="00971375">
      <w:r>
        <w:tab/>
      </w:r>
      <w:r>
        <w:tab/>
        <w:t>WeatherDataSubject wdata =  new WeatherDataSubject();</w:t>
      </w:r>
    </w:p>
    <w:p w:rsidR="00971375" w:rsidRDefault="00971375" w:rsidP="00971375">
      <w:r>
        <w:tab/>
      </w:r>
      <w:r>
        <w:tab/>
        <w:t>new Thread(wdata).start();</w:t>
      </w:r>
    </w:p>
    <w:p w:rsidR="00971375" w:rsidRDefault="00971375" w:rsidP="00971375">
      <w:r>
        <w:tab/>
        <w:t>}</w:t>
      </w:r>
    </w:p>
    <w:p w:rsidR="00971375" w:rsidRDefault="00971375" w:rsidP="00971375">
      <w:r>
        <w:t>}</w:t>
      </w:r>
    </w:p>
    <w:p w:rsidR="00971375" w:rsidRPr="004B3DA5" w:rsidRDefault="00971375" w:rsidP="004B3DA5">
      <w:pPr>
        <w:rPr>
          <w:rFonts w:hint="eastAsia"/>
        </w:rPr>
      </w:pPr>
    </w:p>
    <w:sectPr w:rsidR="00971375" w:rsidRPr="004B3DA5">
      <w:headerReference w:type="default" r:id="rId2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93A" w:rsidRDefault="00E5493A">
      <w:pPr>
        <w:spacing w:after="0" w:line="240" w:lineRule="auto"/>
      </w:pPr>
      <w:r>
        <w:separator/>
      </w:r>
    </w:p>
  </w:endnote>
  <w:endnote w:type="continuationSeparator" w:id="0">
    <w:p w:rsidR="00E5493A" w:rsidRDefault="00E54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93A" w:rsidRDefault="00E5493A">
      <w:pPr>
        <w:spacing w:after="0" w:line="240" w:lineRule="auto"/>
      </w:pPr>
      <w:r>
        <w:separator/>
      </w:r>
    </w:p>
  </w:footnote>
  <w:footnote w:type="continuationSeparator" w:id="0">
    <w:p w:rsidR="00E5493A" w:rsidRDefault="00E54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43A" w:rsidRDefault="00CF043A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43A" w:rsidRDefault="00CF043A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213F85"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:rsidR="00CF043A" w:rsidRDefault="00CF043A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213F85"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41568"/>
    <w:multiLevelType w:val="multilevel"/>
    <w:tmpl w:val="D970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0801AE"/>
    <w:multiLevelType w:val="hybridMultilevel"/>
    <w:tmpl w:val="14DC87CE"/>
    <w:lvl w:ilvl="0" w:tplc="C97AF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083301"/>
    <w:multiLevelType w:val="multilevel"/>
    <w:tmpl w:val="C98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D582D"/>
    <w:multiLevelType w:val="multilevel"/>
    <w:tmpl w:val="A2B45536"/>
    <w:lvl w:ilvl="0">
      <w:start w:val="1"/>
      <w:numFmt w:val="decimal"/>
      <w:pStyle w:val="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6" w:hanging="1440"/>
      </w:pPr>
      <w:rPr>
        <w:rFonts w:hint="default"/>
      </w:rPr>
    </w:lvl>
  </w:abstractNum>
  <w:abstractNum w:abstractNumId="5" w15:restartNumberingAfterBreak="0">
    <w:nsid w:val="07FE40E9"/>
    <w:multiLevelType w:val="multilevel"/>
    <w:tmpl w:val="CCE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1B2FC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2E11A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BFA312B"/>
    <w:multiLevelType w:val="multilevel"/>
    <w:tmpl w:val="D83A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46231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0F7002"/>
    <w:multiLevelType w:val="hybridMultilevel"/>
    <w:tmpl w:val="B9EE81A8"/>
    <w:lvl w:ilvl="0" w:tplc="E6AE3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2A530F"/>
    <w:multiLevelType w:val="multilevel"/>
    <w:tmpl w:val="518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1860D8"/>
    <w:multiLevelType w:val="multilevel"/>
    <w:tmpl w:val="F4A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27550A"/>
    <w:multiLevelType w:val="multilevel"/>
    <w:tmpl w:val="47C0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D57111"/>
    <w:multiLevelType w:val="hybridMultilevel"/>
    <w:tmpl w:val="3820822E"/>
    <w:lvl w:ilvl="0" w:tplc="CDD2A10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B6A0CDD"/>
    <w:multiLevelType w:val="multilevel"/>
    <w:tmpl w:val="4C3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A16E7"/>
    <w:multiLevelType w:val="multilevel"/>
    <w:tmpl w:val="8BE0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A82988"/>
    <w:multiLevelType w:val="multilevel"/>
    <w:tmpl w:val="08B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600F86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BB0F44"/>
    <w:multiLevelType w:val="multilevel"/>
    <w:tmpl w:val="9D1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74453B"/>
    <w:multiLevelType w:val="multilevel"/>
    <w:tmpl w:val="586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3617A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7FA613B"/>
    <w:multiLevelType w:val="multilevel"/>
    <w:tmpl w:val="B9D0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6438E6"/>
    <w:multiLevelType w:val="multilevel"/>
    <w:tmpl w:val="1A5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4D7227"/>
    <w:multiLevelType w:val="multilevel"/>
    <w:tmpl w:val="3CFA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C417E5"/>
    <w:multiLevelType w:val="multilevel"/>
    <w:tmpl w:val="AAE4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E559C"/>
    <w:multiLevelType w:val="multilevel"/>
    <w:tmpl w:val="28C8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B7B0D"/>
    <w:multiLevelType w:val="multilevel"/>
    <w:tmpl w:val="D02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846B42"/>
    <w:multiLevelType w:val="multilevel"/>
    <w:tmpl w:val="2E4A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31009F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7FC6303"/>
    <w:multiLevelType w:val="hybridMultilevel"/>
    <w:tmpl w:val="C6A684B0"/>
    <w:lvl w:ilvl="0" w:tplc="B2A860A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9645449"/>
    <w:multiLevelType w:val="hybridMultilevel"/>
    <w:tmpl w:val="D72E8A16"/>
    <w:lvl w:ilvl="0" w:tplc="71F09432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6"/>
    <w:lvlOverride w:ilvl="0">
      <w:startOverride w:val="1"/>
    </w:lvlOverride>
  </w:num>
  <w:num w:numId="4">
    <w:abstractNumId w:val="4"/>
  </w:num>
  <w:num w:numId="5">
    <w:abstractNumId w:val="31"/>
  </w:num>
  <w:num w:numId="6">
    <w:abstractNumId w:val="14"/>
  </w:num>
  <w:num w:numId="7">
    <w:abstractNumId w:val="6"/>
  </w:num>
  <w:num w:numId="8">
    <w:abstractNumId w:val="21"/>
  </w:num>
  <w:num w:numId="9">
    <w:abstractNumId w:val="7"/>
  </w:num>
  <w:num w:numId="10">
    <w:abstractNumId w:val="9"/>
  </w:num>
  <w:num w:numId="11">
    <w:abstractNumId w:val="30"/>
  </w:num>
  <w:num w:numId="12">
    <w:abstractNumId w:val="18"/>
  </w:num>
  <w:num w:numId="13">
    <w:abstractNumId w:val="22"/>
  </w:num>
  <w:num w:numId="14">
    <w:abstractNumId w:val="20"/>
  </w:num>
  <w:num w:numId="15">
    <w:abstractNumId w:val="12"/>
  </w:num>
  <w:num w:numId="16">
    <w:abstractNumId w:val="29"/>
  </w:num>
  <w:num w:numId="17">
    <w:abstractNumId w:val="1"/>
  </w:num>
  <w:num w:numId="18">
    <w:abstractNumId w:val="27"/>
    <w:lvlOverride w:ilvl="0">
      <w:startOverride w:val="1"/>
    </w:lvlOverride>
  </w:num>
  <w:num w:numId="19">
    <w:abstractNumId w:val="16"/>
  </w:num>
  <w:num w:numId="20">
    <w:abstractNumId w:val="8"/>
  </w:num>
  <w:num w:numId="21">
    <w:abstractNumId w:val="5"/>
  </w:num>
  <w:num w:numId="22">
    <w:abstractNumId w:val="17"/>
  </w:num>
  <w:num w:numId="23">
    <w:abstractNumId w:val="3"/>
  </w:num>
  <w:num w:numId="24">
    <w:abstractNumId w:val="24"/>
  </w:num>
  <w:num w:numId="25">
    <w:abstractNumId w:val="13"/>
  </w:num>
  <w:num w:numId="26">
    <w:abstractNumId w:val="11"/>
  </w:num>
  <w:num w:numId="27">
    <w:abstractNumId w:val="15"/>
  </w:num>
  <w:num w:numId="28">
    <w:abstractNumId w:val="28"/>
  </w:num>
  <w:num w:numId="29">
    <w:abstractNumId w:val="19"/>
  </w:num>
  <w:num w:numId="30">
    <w:abstractNumId w:val="23"/>
  </w:num>
  <w:num w:numId="31">
    <w:abstractNumId w:val="32"/>
  </w:num>
  <w:num w:numId="32">
    <w:abstractNumId w:val="10"/>
  </w:num>
  <w:num w:numId="33">
    <w:abstractNumId w:val="2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99"/>
    <w:rsid w:val="00003486"/>
    <w:rsid w:val="00012DFD"/>
    <w:rsid w:val="000230F0"/>
    <w:rsid w:val="00025F14"/>
    <w:rsid w:val="00031FBD"/>
    <w:rsid w:val="00034945"/>
    <w:rsid w:val="00057C6A"/>
    <w:rsid w:val="00060BAE"/>
    <w:rsid w:val="000A067B"/>
    <w:rsid w:val="000A43AC"/>
    <w:rsid w:val="000B2CF7"/>
    <w:rsid w:val="000D77C0"/>
    <w:rsid w:val="00110CCC"/>
    <w:rsid w:val="00115246"/>
    <w:rsid w:val="001269A9"/>
    <w:rsid w:val="00126B73"/>
    <w:rsid w:val="0014710A"/>
    <w:rsid w:val="00193D7D"/>
    <w:rsid w:val="001A06E0"/>
    <w:rsid w:val="001B6DCF"/>
    <w:rsid w:val="00213F85"/>
    <w:rsid w:val="00235BDE"/>
    <w:rsid w:val="00245A9C"/>
    <w:rsid w:val="00245DE2"/>
    <w:rsid w:val="0025397F"/>
    <w:rsid w:val="0025401B"/>
    <w:rsid w:val="00267A72"/>
    <w:rsid w:val="002714D7"/>
    <w:rsid w:val="00271B96"/>
    <w:rsid w:val="00294D83"/>
    <w:rsid w:val="002950F3"/>
    <w:rsid w:val="00296D0C"/>
    <w:rsid w:val="002A02FE"/>
    <w:rsid w:val="002A1F74"/>
    <w:rsid w:val="002B6D55"/>
    <w:rsid w:val="002B74D3"/>
    <w:rsid w:val="002C33DF"/>
    <w:rsid w:val="00301716"/>
    <w:rsid w:val="00304481"/>
    <w:rsid w:val="00336A6F"/>
    <w:rsid w:val="00343616"/>
    <w:rsid w:val="00357EB2"/>
    <w:rsid w:val="00371AAE"/>
    <w:rsid w:val="00386571"/>
    <w:rsid w:val="00394BF3"/>
    <w:rsid w:val="003950C6"/>
    <w:rsid w:val="003A6190"/>
    <w:rsid w:val="003B1E3F"/>
    <w:rsid w:val="003B4EBD"/>
    <w:rsid w:val="003D0835"/>
    <w:rsid w:val="003D50B9"/>
    <w:rsid w:val="003E17F0"/>
    <w:rsid w:val="003F2920"/>
    <w:rsid w:val="003F6F3D"/>
    <w:rsid w:val="004030B0"/>
    <w:rsid w:val="00403357"/>
    <w:rsid w:val="00403D7C"/>
    <w:rsid w:val="00404475"/>
    <w:rsid w:val="00427F1E"/>
    <w:rsid w:val="00447683"/>
    <w:rsid w:val="004575CB"/>
    <w:rsid w:val="00471AC3"/>
    <w:rsid w:val="00490817"/>
    <w:rsid w:val="00497615"/>
    <w:rsid w:val="004B0D42"/>
    <w:rsid w:val="004B3DA5"/>
    <w:rsid w:val="004C33F0"/>
    <w:rsid w:val="004E0AE8"/>
    <w:rsid w:val="00517D24"/>
    <w:rsid w:val="00522F1D"/>
    <w:rsid w:val="00556129"/>
    <w:rsid w:val="00560DEE"/>
    <w:rsid w:val="00561110"/>
    <w:rsid w:val="0059190D"/>
    <w:rsid w:val="005A16CC"/>
    <w:rsid w:val="005D6BF9"/>
    <w:rsid w:val="005E2220"/>
    <w:rsid w:val="005E60CE"/>
    <w:rsid w:val="005E6E15"/>
    <w:rsid w:val="00600410"/>
    <w:rsid w:val="00603D73"/>
    <w:rsid w:val="00636090"/>
    <w:rsid w:val="00681740"/>
    <w:rsid w:val="00690C33"/>
    <w:rsid w:val="00691B26"/>
    <w:rsid w:val="006A05ED"/>
    <w:rsid w:val="006A593C"/>
    <w:rsid w:val="006B0991"/>
    <w:rsid w:val="006C1277"/>
    <w:rsid w:val="006C6C0D"/>
    <w:rsid w:val="006D33C6"/>
    <w:rsid w:val="006D4756"/>
    <w:rsid w:val="006D7B2A"/>
    <w:rsid w:val="006E5B41"/>
    <w:rsid w:val="00701B1B"/>
    <w:rsid w:val="00740CDD"/>
    <w:rsid w:val="00747FF7"/>
    <w:rsid w:val="0075007A"/>
    <w:rsid w:val="00750C01"/>
    <w:rsid w:val="00755511"/>
    <w:rsid w:val="00756F0B"/>
    <w:rsid w:val="00760399"/>
    <w:rsid w:val="0076594D"/>
    <w:rsid w:val="00787E0C"/>
    <w:rsid w:val="00790AB4"/>
    <w:rsid w:val="007B20AE"/>
    <w:rsid w:val="007B483D"/>
    <w:rsid w:val="007F2C0D"/>
    <w:rsid w:val="00802452"/>
    <w:rsid w:val="00802C43"/>
    <w:rsid w:val="00820B4E"/>
    <w:rsid w:val="008312EA"/>
    <w:rsid w:val="00836037"/>
    <w:rsid w:val="0085530C"/>
    <w:rsid w:val="008943C3"/>
    <w:rsid w:val="008951C8"/>
    <w:rsid w:val="008B5960"/>
    <w:rsid w:val="008C143A"/>
    <w:rsid w:val="008D6A96"/>
    <w:rsid w:val="008E6250"/>
    <w:rsid w:val="008E7331"/>
    <w:rsid w:val="008F1294"/>
    <w:rsid w:val="008F6555"/>
    <w:rsid w:val="00905864"/>
    <w:rsid w:val="00927BCB"/>
    <w:rsid w:val="00931639"/>
    <w:rsid w:val="00931D71"/>
    <w:rsid w:val="00950A37"/>
    <w:rsid w:val="0095213E"/>
    <w:rsid w:val="0095263E"/>
    <w:rsid w:val="00961E87"/>
    <w:rsid w:val="00963A83"/>
    <w:rsid w:val="00971375"/>
    <w:rsid w:val="0098618E"/>
    <w:rsid w:val="009A65DA"/>
    <w:rsid w:val="009B1730"/>
    <w:rsid w:val="009C4905"/>
    <w:rsid w:val="009C70D2"/>
    <w:rsid w:val="009F5C91"/>
    <w:rsid w:val="00A042DA"/>
    <w:rsid w:val="00A160E0"/>
    <w:rsid w:val="00A175B8"/>
    <w:rsid w:val="00A24C41"/>
    <w:rsid w:val="00A310B0"/>
    <w:rsid w:val="00A4515D"/>
    <w:rsid w:val="00A543A2"/>
    <w:rsid w:val="00A66D30"/>
    <w:rsid w:val="00A8412C"/>
    <w:rsid w:val="00A86371"/>
    <w:rsid w:val="00AA1F96"/>
    <w:rsid w:val="00AA456C"/>
    <w:rsid w:val="00AB6298"/>
    <w:rsid w:val="00AC6F2B"/>
    <w:rsid w:val="00AD2199"/>
    <w:rsid w:val="00AE330D"/>
    <w:rsid w:val="00B04277"/>
    <w:rsid w:val="00B05ACA"/>
    <w:rsid w:val="00B672FF"/>
    <w:rsid w:val="00B7575D"/>
    <w:rsid w:val="00B82C10"/>
    <w:rsid w:val="00B913EE"/>
    <w:rsid w:val="00BC0D23"/>
    <w:rsid w:val="00C07049"/>
    <w:rsid w:val="00C11DBD"/>
    <w:rsid w:val="00C1283E"/>
    <w:rsid w:val="00C20D8D"/>
    <w:rsid w:val="00C2459B"/>
    <w:rsid w:val="00C27FAB"/>
    <w:rsid w:val="00C3003D"/>
    <w:rsid w:val="00C51792"/>
    <w:rsid w:val="00C557E9"/>
    <w:rsid w:val="00C76625"/>
    <w:rsid w:val="00CA1234"/>
    <w:rsid w:val="00CC2E3B"/>
    <w:rsid w:val="00CF043A"/>
    <w:rsid w:val="00CF3081"/>
    <w:rsid w:val="00D307E2"/>
    <w:rsid w:val="00D35FDD"/>
    <w:rsid w:val="00D44295"/>
    <w:rsid w:val="00D51B9D"/>
    <w:rsid w:val="00D5796E"/>
    <w:rsid w:val="00D63D8E"/>
    <w:rsid w:val="00D64518"/>
    <w:rsid w:val="00D72DF0"/>
    <w:rsid w:val="00D7327B"/>
    <w:rsid w:val="00D74545"/>
    <w:rsid w:val="00D83677"/>
    <w:rsid w:val="00D85C3B"/>
    <w:rsid w:val="00D92872"/>
    <w:rsid w:val="00D943DB"/>
    <w:rsid w:val="00DB3CF9"/>
    <w:rsid w:val="00DD3B80"/>
    <w:rsid w:val="00DD585D"/>
    <w:rsid w:val="00DE212B"/>
    <w:rsid w:val="00DE31B9"/>
    <w:rsid w:val="00DF3C3A"/>
    <w:rsid w:val="00E02AE7"/>
    <w:rsid w:val="00E24264"/>
    <w:rsid w:val="00E5493A"/>
    <w:rsid w:val="00E65B05"/>
    <w:rsid w:val="00EA560D"/>
    <w:rsid w:val="00EC5C51"/>
    <w:rsid w:val="00ED5EAA"/>
    <w:rsid w:val="00EE0CB0"/>
    <w:rsid w:val="00EF7135"/>
    <w:rsid w:val="00EF732F"/>
    <w:rsid w:val="00F27802"/>
    <w:rsid w:val="00F77B4C"/>
    <w:rsid w:val="00F91FEF"/>
    <w:rsid w:val="00F93B34"/>
    <w:rsid w:val="00F95BDB"/>
    <w:rsid w:val="00FA239B"/>
    <w:rsid w:val="00FC2C06"/>
    <w:rsid w:val="00FD7511"/>
    <w:rsid w:val="00FE0647"/>
    <w:rsid w:val="00FF4442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884F2"/>
  <w15:chartTrackingRefBased/>
  <w15:docId w15:val="{9FC4AC18-12CB-48DE-B1C4-D8E6599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0BAE"/>
    <w:rPr>
      <w:sz w:val="20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tabs>
        <w:tab w:val="clear" w:pos="1636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230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230F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character" w:customStyle="1" w:styleId="2Char">
    <w:name w:val="제목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Pr>
      <w:b/>
      <w:bCs/>
      <w:color w:val="5B9BD5" w:themeColor="accent1"/>
      <w:sz w:val="24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pPr>
      <w:spacing w:after="0" w:line="240" w:lineRule="auto"/>
    </w:pPr>
  </w:style>
  <w:style w:type="paragraph" w:customStyle="1" w:styleId="a">
    <w:name w:val="글머리 기호 목록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프로젝트 범위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Pr>
      <w:i/>
      <w:iCs/>
      <w:sz w:val="14"/>
    </w:rPr>
  </w:style>
  <w:style w:type="character" w:styleId="af1">
    <w:name w:val="Placeholder Text"/>
    <w:basedOn w:val="a1"/>
    <w:uiPriority w:val="99"/>
    <w:semiHidden/>
    <w:rsid w:val="00DB3CF9"/>
    <w:rPr>
      <w:color w:val="808080"/>
    </w:rPr>
  </w:style>
  <w:style w:type="character" w:customStyle="1" w:styleId="name">
    <w:name w:val="name"/>
    <w:basedOn w:val="a1"/>
    <w:rsid w:val="0098618E"/>
  </w:style>
  <w:style w:type="character" w:customStyle="1" w:styleId="object-properties-preview">
    <w:name w:val="object-properties-preview"/>
    <w:basedOn w:val="a1"/>
    <w:rsid w:val="0098618E"/>
  </w:style>
  <w:style w:type="character" w:customStyle="1" w:styleId="object-value-string">
    <w:name w:val="object-value-string"/>
    <w:basedOn w:val="a1"/>
    <w:rsid w:val="0098618E"/>
  </w:style>
  <w:style w:type="paragraph" w:styleId="af2">
    <w:name w:val="List Paragraph"/>
    <w:basedOn w:val="a0"/>
    <w:uiPriority w:val="34"/>
    <w:unhideWhenUsed/>
    <w:qFormat/>
    <w:rsid w:val="0098618E"/>
    <w:pPr>
      <w:ind w:leftChars="400" w:left="800"/>
    </w:pPr>
  </w:style>
  <w:style w:type="character" w:styleId="af3">
    <w:name w:val="Hyperlink"/>
    <w:basedOn w:val="a1"/>
    <w:uiPriority w:val="99"/>
    <w:semiHidden/>
    <w:unhideWhenUsed/>
    <w:rsid w:val="00DD3B80"/>
    <w:rPr>
      <w:color w:val="0000FF"/>
      <w:u w:val="single"/>
    </w:rPr>
  </w:style>
  <w:style w:type="paragraph" w:styleId="af4">
    <w:name w:val="Normal (Web)"/>
    <w:basedOn w:val="a0"/>
    <w:uiPriority w:val="99"/>
    <w:unhideWhenUsed/>
    <w:rsid w:val="00750C0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0230F0"/>
    <w:rPr>
      <w:rFonts w:asciiTheme="majorHAnsi" w:eastAsiaTheme="majorEastAsia" w:hAnsiTheme="majorHAnsi" w:cstheme="majorBidi"/>
      <w:sz w:val="20"/>
    </w:rPr>
  </w:style>
  <w:style w:type="character" w:customStyle="1" w:styleId="4Char">
    <w:name w:val="제목 4 Char"/>
    <w:basedOn w:val="a1"/>
    <w:link w:val="4"/>
    <w:uiPriority w:val="9"/>
    <w:rsid w:val="000230F0"/>
    <w:rPr>
      <w:b/>
      <w:bCs/>
      <w:sz w:val="20"/>
    </w:rPr>
  </w:style>
  <w:style w:type="paragraph" w:styleId="af5">
    <w:name w:val="Date"/>
    <w:basedOn w:val="a0"/>
    <w:next w:val="a0"/>
    <w:link w:val="Char3"/>
    <w:uiPriority w:val="99"/>
    <w:semiHidden/>
    <w:unhideWhenUsed/>
    <w:rsid w:val="005A16CC"/>
  </w:style>
  <w:style w:type="character" w:customStyle="1" w:styleId="Char3">
    <w:name w:val="날짜 Char"/>
    <w:basedOn w:val="a1"/>
    <w:link w:val="af5"/>
    <w:uiPriority w:val="99"/>
    <w:semiHidden/>
    <w:rsid w:val="005A16C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1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s\AppData\Roaming\Microsoft\Templates\&#54532;&#47196;&#51229;&#53944;%20&#48276;&#5094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3BBB3513574E308AA3292D9183BE2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90BE71-30B4-49B3-9193-B1A3EA2BE899}"/>
      </w:docPartPr>
      <w:docPartBody>
        <w:p w:rsidR="0062008E" w:rsidRDefault="001150A8">
          <w:pPr>
            <w:pStyle w:val="EA3BBB3513574E308AA3292D9183BE2D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A8"/>
    <w:rsid w:val="000A2BEC"/>
    <w:rsid w:val="001150A8"/>
    <w:rsid w:val="002D79C7"/>
    <w:rsid w:val="00327366"/>
    <w:rsid w:val="00412BB7"/>
    <w:rsid w:val="00417CBE"/>
    <w:rsid w:val="004B6532"/>
    <w:rsid w:val="0062008E"/>
    <w:rsid w:val="007A347A"/>
    <w:rsid w:val="00836E13"/>
    <w:rsid w:val="008D478E"/>
    <w:rsid w:val="00A009B3"/>
    <w:rsid w:val="00A2329E"/>
    <w:rsid w:val="00B329E6"/>
    <w:rsid w:val="00D8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D2AF627CCA4F78B6076158E61135C4">
    <w:name w:val="A9D2AF627CCA4F78B6076158E61135C4"/>
    <w:pPr>
      <w:widowControl w:val="0"/>
      <w:wordWrap w:val="0"/>
      <w:autoSpaceDE w:val="0"/>
      <w:autoSpaceDN w:val="0"/>
    </w:pPr>
  </w:style>
  <w:style w:type="paragraph" w:customStyle="1" w:styleId="EA3BBB3513574E308AA3292D9183BE2D">
    <w:name w:val="EA3BBB3513574E308AA3292D9183BE2D"/>
    <w:pPr>
      <w:widowControl w:val="0"/>
      <w:wordWrap w:val="0"/>
      <w:autoSpaceDE w:val="0"/>
      <w:autoSpaceDN w:val="0"/>
    </w:pPr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4FEA41060584069A776F60159F74BBF">
    <w:name w:val="24FEA41060584069A776F60159F74BBF"/>
    <w:pPr>
      <w:widowControl w:val="0"/>
      <w:wordWrap w:val="0"/>
      <w:autoSpaceDE w:val="0"/>
      <w:autoSpaceDN w:val="0"/>
    </w:pPr>
  </w:style>
  <w:style w:type="paragraph" w:customStyle="1" w:styleId="A39832E849CF40DB8567810077743260">
    <w:name w:val="A39832E849CF40DB8567810077743260"/>
    <w:rsid w:val="002D79C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38EA48-099F-4F44-AA42-7943C9672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범위.dotx</Template>
  <TotalTime>41</TotalTime>
  <Pages>9</Pages>
  <Words>272</Words>
  <Characters>1554</Characters>
  <Application>Microsoft Office Word</Application>
  <DocSecurity>0</DocSecurity>
  <Lines>12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개요</vt:lpstr>
      <vt:lpstr>    프로젝트 배경 및 설명</vt:lpstr>
      <vt:lpstr>    프로젝트 범위</vt:lpstr>
      <vt:lpstr>    고수준 요구 사항</vt:lpstr>
      <vt:lpstr>    결과</vt:lpstr>
      <vt:lpstr>    관계자</vt:lpstr>
      <vt:lpstr>    관련 비즈니스 프로세스 또는 시스템</vt:lpstr>
      <vt:lpstr>    특정 제외 사항</vt:lpstr>
      <vt:lpstr>    이행 계획</vt:lpstr>
      <vt:lpstr>    고수준 일정</vt:lpstr>
      <vt:lpstr>승인 및 진행 담당</vt:lpstr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Dos</dc:creator>
  <cp:keywords/>
  <cp:lastModifiedBy>ypd03008@gmail.com</cp:lastModifiedBy>
  <cp:revision>41</cp:revision>
  <dcterms:created xsi:type="dcterms:W3CDTF">2020-09-29T09:25:00Z</dcterms:created>
  <dcterms:modified xsi:type="dcterms:W3CDTF">2020-10-04T15:55:00Z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