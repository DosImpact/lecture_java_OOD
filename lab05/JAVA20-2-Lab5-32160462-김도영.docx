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r w:rsidR="00690C33">
        <w:rPr>
          <w:rFonts w:ascii="Malgun Gothic Semilight" w:eastAsia="Malgun Gothic Semilight" w:hAnsi="Malgun Gothic Semilight" w:cs="Malgun Gothic Semilight" w:hint="eastAsia"/>
        </w:rPr>
        <w:t>자바프로그래밍2</w:t>
      </w:r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690C33">
        <w:rPr>
          <w:rFonts w:ascii="Malgun Gothic Semilight" w:eastAsia="Malgun Gothic Semilight" w:hAnsi="Malgun Gothic Semilight" w:cs="Malgun Gothic Semilight"/>
        </w:rPr>
        <w:t>lab0</w:t>
      </w:r>
      <w:r w:rsidR="00854A29">
        <w:rPr>
          <w:rFonts w:ascii="Malgun Gothic Semilight" w:eastAsia="Malgun Gothic Semilight" w:hAnsi="Malgun Gothic Semilight" w:cs="Malgun Gothic Semilight"/>
        </w:rPr>
        <w:t>5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 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10-19T00:00:00Z">
          <w:dateFormat w:val="yyyy-MM-dd"/>
          <w:lid w:val="ko-KR"/>
          <w:storeMappedDataAs w:val="dateTime"/>
          <w:calendar w:val="gregorian"/>
        </w:date>
      </w:sdtPr>
      <w:sdtEndPr/>
      <w:sdtContent>
        <w:p w:rsidR="00B05ACA" w:rsidRPr="00301716" w:rsidRDefault="0086134D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2020-10-19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690C33" w:rsidP="005E2220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그림 2" descr="IntelliJ로 시작하는 JAVA — Part1. JAVA를 알고 설치를해보자! | by Lee Donghyun | WASD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liJ로 시작하는 JAVA — Part1. JAVA를 알고 설치를해보자! | by Lee Donghyun | WASD | 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BA6596" w:rsidRDefault="00BA659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Pr="00301716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김도영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ko-KR"/>
        </w:rPr>
        <w:id w:val="-135372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6596" w:rsidRDefault="00BA6596" w:rsidP="00BA6596">
          <w:pPr>
            <w:pStyle w:val="TOC"/>
          </w:pPr>
          <w:r>
            <w:rPr>
              <w:lang w:val="ko-KR"/>
            </w:rPr>
            <w:t>내용</w:t>
          </w:r>
        </w:p>
        <w:p w:rsidR="00854A29" w:rsidRDefault="00BA6596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59768" w:history="1">
            <w:r w:rsidR="00854A29" w:rsidRPr="00332FAD">
              <w:rPr>
                <w:rStyle w:val="af3"/>
                <w:rFonts w:ascii="Malgun Gothic Semilight" w:eastAsia="Malgun Gothic Semilight" w:hAnsi="Malgun Gothic Semilight" w:cs="Malgun Gothic Semilight"/>
                <w:noProof/>
              </w:rPr>
              <w:t>1.</w:t>
            </w:r>
            <w:r w:rsidR="00854A29">
              <w:rPr>
                <w:noProof/>
                <w:color w:val="auto"/>
                <w:kern w:val="2"/>
                <w:szCs w:val="22"/>
              </w:rPr>
              <w:tab/>
            </w:r>
            <w:r w:rsidR="00854A29" w:rsidRPr="00332FAD">
              <w:rPr>
                <w:rStyle w:val="af3"/>
                <w:rFonts w:ascii="Malgun Gothic Semilight" w:eastAsia="Malgun Gothic Semilight" w:hAnsi="Malgun Gothic Semilight" w:cs="Malgun Gothic Semilight"/>
                <w:noProof/>
              </w:rPr>
              <w:t>결과 사진 및 결과 텍스트</w:t>
            </w:r>
            <w:r w:rsidR="00854A29">
              <w:rPr>
                <w:noProof/>
                <w:webHidden/>
              </w:rPr>
              <w:tab/>
            </w:r>
            <w:r w:rsidR="00854A29">
              <w:rPr>
                <w:noProof/>
                <w:webHidden/>
              </w:rPr>
              <w:fldChar w:fldCharType="begin"/>
            </w:r>
            <w:r w:rsidR="00854A29">
              <w:rPr>
                <w:noProof/>
                <w:webHidden/>
              </w:rPr>
              <w:instrText xml:space="preserve"> PAGEREF _Toc53959768 \h </w:instrText>
            </w:r>
            <w:r w:rsidR="00854A29">
              <w:rPr>
                <w:noProof/>
                <w:webHidden/>
              </w:rPr>
            </w:r>
            <w:r w:rsidR="00854A29">
              <w:rPr>
                <w:noProof/>
                <w:webHidden/>
              </w:rPr>
              <w:fldChar w:fldCharType="separate"/>
            </w:r>
            <w:r w:rsidR="00854A29">
              <w:rPr>
                <w:noProof/>
                <w:webHidden/>
              </w:rPr>
              <w:t>2</w:t>
            </w:r>
            <w:r w:rsidR="00854A29">
              <w:rPr>
                <w:noProof/>
                <w:webHidden/>
              </w:rPr>
              <w:fldChar w:fldCharType="end"/>
            </w:r>
          </w:hyperlink>
        </w:p>
        <w:p w:rsidR="00854A29" w:rsidRDefault="00854A29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2"/>
            </w:rPr>
          </w:pPr>
          <w:hyperlink w:anchor="_Toc53959769" w:history="1">
            <w:r w:rsidRPr="00332FAD">
              <w:rPr>
                <w:rStyle w:val="af3"/>
                <w:noProof/>
              </w:rPr>
              <w:t>2.</w:t>
            </w:r>
            <w:r>
              <w:rPr>
                <w:noProof/>
                <w:color w:val="auto"/>
                <w:kern w:val="2"/>
                <w:szCs w:val="22"/>
              </w:rPr>
              <w:tab/>
            </w:r>
            <w:r w:rsidRPr="00332FAD">
              <w:rPr>
                <w:rStyle w:val="af3"/>
                <w:noProof/>
              </w:rPr>
              <w:t>구현</w:t>
            </w:r>
            <w:r w:rsidRPr="00332FAD">
              <w:rPr>
                <w:rStyle w:val="af3"/>
                <w:noProof/>
              </w:rPr>
              <w:t xml:space="preserve"> </w:t>
            </w:r>
            <w:r w:rsidRPr="00332FAD">
              <w:rPr>
                <w:rStyle w:val="af3"/>
                <w:noProof/>
              </w:rPr>
              <w:t>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A29" w:rsidRDefault="00854A29">
          <w:pPr>
            <w:pStyle w:val="30"/>
            <w:tabs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3959770" w:history="1">
            <w:r w:rsidRPr="00332FAD">
              <w:rPr>
                <w:rStyle w:val="af3"/>
                <w:noProof/>
              </w:rPr>
              <w:t xml:space="preserve">2.1 </w:t>
            </w:r>
            <w:r w:rsidRPr="00332FAD">
              <w:rPr>
                <w:rStyle w:val="af3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A29" w:rsidRDefault="00854A29">
          <w:pPr>
            <w:pStyle w:val="30"/>
            <w:tabs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3959771" w:history="1">
            <w:r w:rsidRPr="00332FAD">
              <w:rPr>
                <w:rStyle w:val="af3"/>
                <w:noProof/>
              </w:rPr>
              <w:t xml:space="preserve">2.2 </w:t>
            </w:r>
            <w:r w:rsidRPr="00332FAD">
              <w:rPr>
                <w:rStyle w:val="af3"/>
                <w:noProof/>
              </w:rPr>
              <w:t>구현</w:t>
            </w:r>
            <w:r w:rsidRPr="00332FAD">
              <w:rPr>
                <w:rStyle w:val="af3"/>
                <w:noProof/>
              </w:rPr>
              <w:t xml:space="preserve"> </w:t>
            </w:r>
            <w:r w:rsidRPr="00332FAD">
              <w:rPr>
                <w:rStyle w:val="af3"/>
                <w:noProof/>
              </w:rPr>
              <w:t>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A29" w:rsidRDefault="00854A29">
          <w:pPr>
            <w:pStyle w:val="30"/>
            <w:tabs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3959772" w:history="1">
            <w:r w:rsidRPr="00332FAD">
              <w:rPr>
                <w:rStyle w:val="af3"/>
                <w:noProof/>
              </w:rPr>
              <w:t xml:space="preserve">2.3 </w:t>
            </w:r>
            <w:r w:rsidRPr="00332FAD">
              <w:rPr>
                <w:rStyle w:val="af3"/>
                <w:noProof/>
              </w:rPr>
              <w:t>구현</w:t>
            </w:r>
            <w:r w:rsidRPr="00332FAD">
              <w:rPr>
                <w:rStyle w:val="af3"/>
                <w:noProof/>
              </w:rPr>
              <w:t xml:space="preserve"> </w:t>
            </w:r>
            <w:r w:rsidRPr="00332FAD">
              <w:rPr>
                <w:rStyle w:val="af3"/>
                <w:noProof/>
              </w:rPr>
              <w:t>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596" w:rsidRDefault="00BA6596" w:rsidP="00BA6596">
          <w:r>
            <w:rPr>
              <w:b/>
              <w:bCs/>
              <w:lang w:val="ko-KR"/>
            </w:rPr>
            <w:fldChar w:fldCharType="end"/>
          </w:r>
        </w:p>
      </w:sdtContent>
    </w:sdt>
    <w:p w:rsidR="00BA6596" w:rsidRPr="00301716" w:rsidRDefault="00BA659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9190D" w:rsidRPr="00BA6596" w:rsidRDefault="0059190D" w:rsidP="0059190D">
      <w:pPr>
        <w:pStyle w:val="2"/>
        <w:spacing w:before="240"/>
        <w:ind w:left="475" w:hangingChars="198" w:hanging="475"/>
        <w:rPr>
          <w:rFonts w:ascii="Malgun Gothic Semilight" w:eastAsia="Malgun Gothic Semilight" w:hAnsi="Malgun Gothic Semilight" w:cs="Malgun Gothic Semilight"/>
        </w:rPr>
      </w:pPr>
      <w:bookmarkStart w:id="0" w:name="_Toc53959768"/>
      <w:r>
        <w:rPr>
          <w:rFonts w:ascii="Malgun Gothic Semilight" w:eastAsia="Malgun Gothic Semilight" w:hAnsi="Malgun Gothic Semilight" w:cs="Malgun Gothic Semilight" w:hint="eastAsia"/>
        </w:rPr>
        <w:t>결과 사진</w:t>
      </w:r>
      <w:r w:rsidR="00EF6030">
        <w:rPr>
          <w:rFonts w:ascii="Malgun Gothic Semilight" w:eastAsia="Malgun Gothic Semilight" w:hAnsi="Malgun Gothic Semilight" w:cs="Malgun Gothic Semilight" w:hint="eastAsia"/>
        </w:rPr>
        <w:t xml:space="preserve"> 및 결과 </w:t>
      </w:r>
      <w:r w:rsidR="00BA6596">
        <w:rPr>
          <w:rFonts w:ascii="Malgun Gothic Semilight" w:eastAsia="Malgun Gothic Semilight" w:hAnsi="Malgun Gothic Semilight" w:cs="Malgun Gothic Semilight" w:hint="eastAsia"/>
        </w:rPr>
        <w:t>텍스트</w:t>
      </w:r>
      <w:bookmarkEnd w:id="0"/>
    </w:p>
    <w:p w:rsidR="00EF6030" w:rsidRDefault="00EF6030" w:rsidP="0059190D"/>
    <w:p w:rsidR="00B24B59" w:rsidRDefault="00B24B59" w:rsidP="00B24B59">
      <w:r>
        <w:t>lab05 MAINTEST</w:t>
      </w:r>
    </w:p>
    <w:p w:rsidR="00B24B59" w:rsidRDefault="00B24B59" w:rsidP="00B24B59">
      <w:r>
        <w:t>please enter select 1 (shape2DCalculator) or 2 (shape3DCalculator)</w:t>
      </w:r>
    </w:p>
    <w:p w:rsidR="00B24B59" w:rsidRDefault="00B24B59" w:rsidP="00B24B59">
      <w:r>
        <w:t>1</w:t>
      </w:r>
    </w:p>
    <w:p w:rsidR="00B24B59" w:rsidRDefault="00B24B59" w:rsidP="00B24B59">
      <w:r>
        <w:t>Please enter Triangle Base:10</w:t>
      </w:r>
    </w:p>
    <w:p w:rsidR="00B24B59" w:rsidRDefault="00B24B59" w:rsidP="00B24B59">
      <w:r>
        <w:t>Please enter Triangle height:20</w:t>
      </w:r>
    </w:p>
    <w:p w:rsidR="00B24B59" w:rsidRDefault="00B24B59" w:rsidP="00B24B59">
      <w:r>
        <w:t>[calculate Triangle ]: 100.0</w:t>
      </w:r>
    </w:p>
    <w:p w:rsidR="00B24B59" w:rsidRDefault="00B24B59" w:rsidP="00B24B59">
      <w:r>
        <w:t>Please enter Kite horizontalDiagonal:30</w:t>
      </w:r>
    </w:p>
    <w:p w:rsidR="00B24B59" w:rsidRDefault="00B24B59" w:rsidP="00B24B59">
      <w:r>
        <w:t>Please enter Kite verticalDiagonal:40</w:t>
      </w:r>
    </w:p>
    <w:p w:rsidR="00B24B59" w:rsidRDefault="00B24B59" w:rsidP="00B24B59">
      <w:r>
        <w:t>[calculate Kite ]: 600.0</w:t>
      </w:r>
    </w:p>
    <w:p w:rsidR="00B24B59" w:rsidRDefault="00B24B59" w:rsidP="00B24B59">
      <w:r>
        <w:t>Please enter Paralleogram Base:50</w:t>
      </w:r>
    </w:p>
    <w:p w:rsidR="00B24B59" w:rsidRDefault="00B24B59" w:rsidP="00B24B59">
      <w:r>
        <w:t>Please enter Paralleogram height:60</w:t>
      </w:r>
    </w:p>
    <w:p w:rsidR="00B24B59" w:rsidRDefault="00B24B59" w:rsidP="00B24B59">
      <w:r>
        <w:t>[calculate Paralleogram ]: 3000.0</w:t>
      </w:r>
    </w:p>
    <w:p w:rsidR="00B24B59" w:rsidRDefault="00B24B59" w:rsidP="00B24B59">
      <w:r>
        <w:t>Please enter Rectangle Base:50</w:t>
      </w:r>
    </w:p>
    <w:p w:rsidR="00B24B59" w:rsidRDefault="00B24B59" w:rsidP="00B24B59">
      <w:r>
        <w:t>Please enter Rectangle height:40</w:t>
      </w:r>
    </w:p>
    <w:p w:rsidR="00B24B59" w:rsidRDefault="00B24B59" w:rsidP="00B24B59">
      <w:r>
        <w:t>[calculate Rectangle ]: 1000.0</w:t>
      </w:r>
    </w:p>
    <w:p w:rsidR="00B24B59" w:rsidRDefault="00B24B59" w:rsidP="00B24B59">
      <w:r>
        <w:t>Please enter Square side:30</w:t>
      </w:r>
    </w:p>
    <w:p w:rsidR="00B24B59" w:rsidRDefault="00B24B59" w:rsidP="00B24B59">
      <w:r>
        <w:t>[calculate Square ]: 900.0</w:t>
      </w:r>
    </w:p>
    <w:p w:rsidR="00B24B59" w:rsidRDefault="00B24B59" w:rsidP="00B24B59">
      <w:r>
        <w:lastRenderedPageBreak/>
        <w:t>Please enter Trapezoid top:20</w:t>
      </w:r>
    </w:p>
    <w:p w:rsidR="00B24B59" w:rsidRDefault="00B24B59" w:rsidP="00B24B59">
      <w:r>
        <w:t>Please enter Trapezoid bottom:10</w:t>
      </w:r>
    </w:p>
    <w:p w:rsidR="00B24B59" w:rsidRDefault="00B24B59" w:rsidP="00B24B59">
      <w:r>
        <w:t>Please enter Trapezoid height:50</w:t>
      </w:r>
    </w:p>
    <w:p w:rsidR="00336A6F" w:rsidRDefault="00B24B59" w:rsidP="00B24B59">
      <w:r>
        <w:t>[calculate Trapezoid ]: 20000.0</w:t>
      </w:r>
    </w:p>
    <w:p w:rsidR="00EF6030" w:rsidRDefault="00EF6030" w:rsidP="0059190D"/>
    <w:p w:rsidR="00B24B59" w:rsidRDefault="00B24B59" w:rsidP="00B24B59">
      <w:pPr>
        <w:rPr>
          <w:noProof/>
        </w:rPr>
      </w:pPr>
      <w:r>
        <w:rPr>
          <w:noProof/>
        </w:rPr>
        <w:t>lab05 MAINTEST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select 1 (shape2DCalculator) or 2 (shape3DCalculator)</w:t>
      </w:r>
    </w:p>
    <w:p w:rsidR="00B24B59" w:rsidRDefault="00B24B59" w:rsidP="00B24B59">
      <w:pPr>
        <w:rPr>
          <w:noProof/>
        </w:rPr>
      </w:pPr>
      <w:r>
        <w:rPr>
          <w:noProof/>
        </w:rPr>
        <w:t>2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Cuboid width:10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Cuboid height:11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Cuboid length:12</w:t>
      </w:r>
    </w:p>
    <w:p w:rsidR="00B24B59" w:rsidRDefault="00B24B59" w:rsidP="00B24B59">
      <w:pPr>
        <w:rPr>
          <w:noProof/>
        </w:rPr>
      </w:pPr>
      <w:r>
        <w:rPr>
          <w:noProof/>
        </w:rPr>
        <w:t>[calculate Cuboid ]: 1210.0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Cylinder radius:15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Cylinder height:17</w:t>
      </w:r>
    </w:p>
    <w:p w:rsidR="00B24B59" w:rsidRDefault="00B24B59" w:rsidP="00B24B59">
      <w:pPr>
        <w:rPr>
          <w:noProof/>
        </w:rPr>
      </w:pPr>
      <w:r>
        <w:rPr>
          <w:noProof/>
        </w:rPr>
        <w:t>[calculate Cylinder ]: 12016.591899980958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Sphere radius:50</w:t>
      </w:r>
    </w:p>
    <w:p w:rsidR="00B24B59" w:rsidRDefault="00B24B59" w:rsidP="00B24B59">
      <w:pPr>
        <w:rPr>
          <w:noProof/>
        </w:rPr>
      </w:pPr>
      <w:r>
        <w:rPr>
          <w:noProof/>
        </w:rPr>
        <w:t>[calculate Sphere ]: 523598.7755982988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Pyramid base:10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Pyramid height:20</w:t>
      </w:r>
    </w:p>
    <w:p w:rsidR="00B24B59" w:rsidRDefault="00B24B59" w:rsidP="00B24B59">
      <w:pPr>
        <w:rPr>
          <w:noProof/>
        </w:rPr>
      </w:pPr>
      <w:r>
        <w:rPr>
          <w:noProof/>
        </w:rPr>
        <w:t>[calculate Pyramid ]: 666.6666666666666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Cone radius:15</w:t>
      </w:r>
    </w:p>
    <w:p w:rsidR="00B24B59" w:rsidRDefault="00B24B59" w:rsidP="00B24B59">
      <w:pPr>
        <w:rPr>
          <w:noProof/>
        </w:rPr>
      </w:pPr>
      <w:r>
        <w:rPr>
          <w:noProof/>
        </w:rPr>
        <w:t>Please enter Cone height:22</w:t>
      </w:r>
    </w:p>
    <w:p w:rsidR="00EF6030" w:rsidRDefault="00B24B59" w:rsidP="00B24B59">
      <w:pPr>
        <w:rPr>
          <w:noProof/>
        </w:rPr>
      </w:pPr>
      <w:r>
        <w:rPr>
          <w:noProof/>
        </w:rPr>
        <w:t>[calculate Cone ]: 5183.627878423159</w:t>
      </w:r>
    </w:p>
    <w:p w:rsidR="00060CD3" w:rsidRDefault="00060CD3" w:rsidP="0059190D"/>
    <w:p w:rsidR="00B24B59" w:rsidRDefault="00B24B59" w:rsidP="0059190D">
      <w:r w:rsidRPr="00B24B59">
        <w:lastRenderedPageBreak/>
        <w:drawing>
          <wp:inline distT="0" distB="0" distL="0" distR="0" wp14:anchorId="2AEE5563" wp14:editId="21A3893F">
            <wp:extent cx="5943600" cy="410781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59" w:rsidRDefault="00B24B59" w:rsidP="0059190D">
      <w:pPr>
        <w:rPr>
          <w:rFonts w:hint="eastAsia"/>
        </w:rPr>
      </w:pPr>
    </w:p>
    <w:p w:rsidR="003B1E3F" w:rsidRPr="000373DC" w:rsidRDefault="0059190D" w:rsidP="005E6E15">
      <w:pPr>
        <w:pStyle w:val="2"/>
      </w:pPr>
      <w:bookmarkStart w:id="1" w:name="_Toc53959769"/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1"/>
    </w:p>
    <w:p w:rsidR="003B1E3F" w:rsidRDefault="003B1E3F" w:rsidP="000230F0">
      <w:pPr>
        <w:pStyle w:val="3"/>
        <w:ind w:left="1000" w:hanging="400"/>
      </w:pPr>
      <w:bookmarkStart w:id="2" w:name="_Toc53959770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목적</w:t>
      </w:r>
      <w:bookmarkEnd w:id="2"/>
    </w:p>
    <w:p w:rsidR="00942795" w:rsidRDefault="00A8440C" w:rsidP="003B1E3F">
      <w:pPr>
        <w:rPr>
          <w:rFonts w:hint="eastAsia"/>
        </w:rPr>
      </w:pP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 w:rsidR="008229CE">
        <w:rPr>
          <w:rFonts w:hint="eastAsia"/>
        </w:rPr>
        <w:t>,</w:t>
      </w:r>
      <w:r w:rsidR="008229CE">
        <w:t xml:space="preserve"> </w:t>
      </w:r>
      <w:r w:rsidR="008229CE">
        <w:rPr>
          <w:rFonts w:hint="eastAsia"/>
        </w:rPr>
        <w:t>관련되어</w:t>
      </w:r>
      <w:r w:rsidR="008229CE">
        <w:rPr>
          <w:rFonts w:hint="eastAsia"/>
        </w:rPr>
        <w:t xml:space="preserve"> </w:t>
      </w:r>
      <w:r w:rsidR="008229CE">
        <w:rPr>
          <w:rFonts w:hint="eastAsia"/>
        </w:rPr>
        <w:t>있는</w:t>
      </w:r>
      <w:r w:rsidR="008229CE">
        <w:rPr>
          <w:rFonts w:hint="eastAsia"/>
        </w:rPr>
        <w:t xml:space="preserve"> </w:t>
      </w:r>
      <w:r w:rsidR="008229CE">
        <w:t xml:space="preserve"> </w:t>
      </w:r>
      <w:r w:rsidR="008229CE">
        <w:rPr>
          <w:rFonts w:hint="eastAsia"/>
        </w:rPr>
        <w:t>패밀리</w:t>
      </w:r>
      <w:r w:rsidR="008229CE">
        <w:rPr>
          <w:rFonts w:hint="eastAsia"/>
        </w:rPr>
        <w:t xml:space="preserve"> </w:t>
      </w:r>
      <w:r w:rsidR="008229CE">
        <w:rPr>
          <w:rFonts w:hint="eastAsia"/>
        </w:rPr>
        <w:t>오브젝트들을</w:t>
      </w:r>
      <w:r w:rsidR="008229CE">
        <w:rPr>
          <w:rFonts w:hint="eastAsia"/>
        </w:rPr>
        <w:t xml:space="preserve"> </w:t>
      </w:r>
      <w:r w:rsidR="008229CE">
        <w:rPr>
          <w:rFonts w:hint="eastAsia"/>
        </w:rPr>
        <w:t>생성해주는</w:t>
      </w:r>
      <w:r w:rsidR="008229CE">
        <w:rPr>
          <w:rFonts w:hint="eastAsia"/>
        </w:rPr>
        <w:t xml:space="preserve"> </w:t>
      </w:r>
      <w:r w:rsidR="008229CE">
        <w:rPr>
          <w:rFonts w:hint="eastAsia"/>
        </w:rPr>
        <w:t>팩토리</w:t>
      </w:r>
      <w:r w:rsidR="008229CE">
        <w:rPr>
          <w:rFonts w:hint="eastAsia"/>
        </w:rPr>
        <w:t xml:space="preserve"> </w:t>
      </w:r>
      <w:r w:rsidR="008229CE">
        <w:rPr>
          <w:rFonts w:hint="eastAsia"/>
        </w:rPr>
        <w:t>클래스를</w:t>
      </w:r>
      <w:r w:rsidR="008229CE">
        <w:rPr>
          <w:rFonts w:hint="eastAsia"/>
        </w:rPr>
        <w:t xml:space="preserve"> </w:t>
      </w:r>
      <w:r w:rsidR="008229CE">
        <w:rPr>
          <w:rFonts w:hint="eastAsia"/>
        </w:rPr>
        <w:t>만들어서</w:t>
      </w:r>
      <w:r w:rsidR="008229CE">
        <w:rPr>
          <w:rFonts w:hint="eastAsia"/>
        </w:rPr>
        <w:t xml:space="preserve"> </w:t>
      </w:r>
      <w:r w:rsidR="008229CE">
        <w:rPr>
          <w:rFonts w:hint="eastAsia"/>
        </w:rPr>
        <w:t>사용하자</w:t>
      </w:r>
      <w:r w:rsidR="008229CE">
        <w:rPr>
          <w:rFonts w:hint="eastAsia"/>
        </w:rPr>
        <w:t>.</w:t>
      </w:r>
    </w:p>
    <w:p w:rsidR="00060BAE" w:rsidRDefault="00436831" w:rsidP="00060BAE">
      <w:r>
        <w:t xml:space="preserve">Shape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t xml:space="preserve">2d,3d </w:t>
      </w:r>
      <w:r>
        <w:rPr>
          <w:rFonts w:hint="eastAsia"/>
        </w:rPr>
        <w:t>도형을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>팩토리가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타입별로</w:t>
      </w:r>
      <w:r>
        <w:rPr>
          <w:rFonts w:hint="eastAsia"/>
        </w:rPr>
        <w:t xml:space="preserve"> </w:t>
      </w:r>
      <w:r>
        <w:rPr>
          <w:rFonts w:hint="eastAsia"/>
        </w:rPr>
        <w:t>생성후에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도형의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셋팅하여</w:t>
      </w:r>
      <w:r>
        <w:rPr>
          <w:rFonts w:hint="eastAsia"/>
        </w:rPr>
        <w:t xml:space="preserve"> </w:t>
      </w:r>
      <w:r>
        <w:rPr>
          <w:rFonts w:hint="eastAsia"/>
        </w:rPr>
        <w:t>너비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부피를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:rsidR="00275ADC" w:rsidRDefault="00275ADC" w:rsidP="00060BAE">
      <w:pPr>
        <w:rPr>
          <w:rFonts w:hint="eastAsia"/>
        </w:rPr>
      </w:pP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팩턴이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도형의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도형객체를</w:t>
      </w:r>
      <w:r>
        <w:rPr>
          <w:rFonts w:hint="eastAsia"/>
        </w:rPr>
        <w:t xml:space="preserve"> </w:t>
      </w:r>
      <w:r>
        <w:rPr>
          <w:rFonts w:hint="eastAsia"/>
        </w:rPr>
        <w:t>생성해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bookmarkStart w:id="3" w:name="_GoBack"/>
      <w:bookmarkEnd w:id="3"/>
    </w:p>
    <w:p w:rsidR="00060BAE" w:rsidRDefault="00060BAE" w:rsidP="000230F0">
      <w:pPr>
        <w:pStyle w:val="3"/>
        <w:ind w:left="1000" w:hanging="400"/>
      </w:pPr>
      <w:bookmarkStart w:id="4" w:name="_Toc5395977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bookmarkEnd w:id="4"/>
    </w:p>
    <w:p w:rsidR="00060BAE" w:rsidRDefault="00060BAE" w:rsidP="003B1E3F">
      <w:pPr>
        <w:rPr>
          <w:noProof/>
        </w:rPr>
      </w:pPr>
    </w:p>
    <w:p w:rsidR="00BA2BEC" w:rsidRDefault="00BA2BEC" w:rsidP="003B1E3F">
      <w:pPr>
        <w:rPr>
          <w:noProof/>
        </w:rPr>
      </w:pPr>
    </w:p>
    <w:p w:rsidR="00BA2BEC" w:rsidRDefault="00BA2BEC" w:rsidP="003B1E3F">
      <w:r w:rsidRPr="00BA2BEC">
        <w:lastRenderedPageBreak/>
        <w:drawing>
          <wp:inline distT="0" distB="0" distL="0" distR="0" wp14:anchorId="7F8FCE4D" wp14:editId="1AD3F5F2">
            <wp:extent cx="4639322" cy="1971950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BA2BEC" w:rsidRDefault="00BA2BEC" w:rsidP="003B1E3F">
      <w:r w:rsidRPr="00BA2BEC">
        <w:drawing>
          <wp:inline distT="0" distB="0" distL="0" distR="0" wp14:anchorId="193C16C6" wp14:editId="2E97DEB8">
            <wp:extent cx="3610479" cy="1848108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EC" w:rsidRDefault="00BA2BEC" w:rsidP="003B1E3F">
      <w:r w:rsidRPr="00BA2BEC">
        <w:drawing>
          <wp:inline distT="0" distB="0" distL="0" distR="0" wp14:anchorId="75CBAE32" wp14:editId="1A189EC4">
            <wp:extent cx="5943600" cy="1523365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EC" w:rsidRDefault="00BA2BEC" w:rsidP="003B1E3F">
      <w:pPr>
        <w:rPr>
          <w:rFonts w:hint="eastAsia"/>
        </w:rPr>
      </w:pPr>
      <w:r w:rsidRPr="00BA2BEC">
        <w:drawing>
          <wp:inline distT="0" distB="0" distL="0" distR="0" wp14:anchorId="6D0D7944" wp14:editId="6F4BEDAE">
            <wp:extent cx="5943600" cy="1594485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29" w:rsidRDefault="00556129" w:rsidP="003B1E3F"/>
    <w:p w:rsidR="00596A03" w:rsidRDefault="00596A03" w:rsidP="003B1E3F"/>
    <w:p w:rsidR="00BA2BEC" w:rsidRDefault="00BA2BEC" w:rsidP="003B1E3F"/>
    <w:p w:rsidR="00BA2BEC" w:rsidRDefault="00BA2BEC" w:rsidP="003113A0">
      <w:pPr>
        <w:pStyle w:val="4"/>
        <w:ind w:left="1193" w:hanging="393"/>
      </w:pPr>
      <w:r>
        <w:rPr>
          <w:rFonts w:hint="eastAsia"/>
        </w:rPr>
        <w:t>2</w:t>
      </w:r>
      <w:r>
        <w:t xml:space="preserve">.2.1 Shape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Shape2</w:t>
      </w:r>
      <w:r>
        <w:rPr>
          <w:rFonts w:hint="eastAsia"/>
        </w:rPr>
        <w:t>D</w:t>
      </w:r>
      <w:r>
        <w:t xml:space="preserve"> Shape3D </w:t>
      </w:r>
      <w:r>
        <w:rPr>
          <w:rFonts w:hint="eastAsia"/>
        </w:rPr>
        <w:t>구현하기</w:t>
      </w:r>
    </w:p>
    <w:p w:rsidR="00BA2BEC" w:rsidRDefault="002871A7" w:rsidP="003B1E3F">
      <w:r w:rsidRPr="002871A7">
        <w:drawing>
          <wp:inline distT="0" distB="0" distL="0" distR="0" wp14:anchorId="5E9B4E5C" wp14:editId="1D0B0D3C">
            <wp:extent cx="5010849" cy="2200582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A7" w:rsidRDefault="002871A7" w:rsidP="003B1E3F">
      <w:pPr>
        <w:rPr>
          <w:rFonts w:hint="eastAsia"/>
        </w:rPr>
      </w:pPr>
      <w:r w:rsidRPr="002871A7">
        <w:drawing>
          <wp:inline distT="0" distB="0" distL="0" distR="0" wp14:anchorId="34C5E117" wp14:editId="551747A3">
            <wp:extent cx="5943600" cy="12020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CF" w:rsidRDefault="002871A7" w:rsidP="003B1E3F">
      <w:r w:rsidRPr="002871A7">
        <w:drawing>
          <wp:inline distT="0" distB="0" distL="0" distR="0" wp14:anchorId="3D5A231C" wp14:editId="2073F9A8">
            <wp:extent cx="5943600" cy="12604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A7" w:rsidRDefault="002871A7" w:rsidP="003B1E3F">
      <w:pPr>
        <w:rPr>
          <w:rFonts w:hint="eastAsia"/>
        </w:rPr>
      </w:pPr>
    </w:p>
    <w:p w:rsidR="00BA2BEC" w:rsidRDefault="00BA2BEC" w:rsidP="003113A0">
      <w:pPr>
        <w:pStyle w:val="4"/>
        <w:ind w:left="1193" w:hanging="393"/>
        <w:rPr>
          <w:noProof/>
        </w:rPr>
      </w:pPr>
      <w:r>
        <w:rPr>
          <w:rFonts w:hint="eastAsia"/>
        </w:rPr>
        <w:t>2</w:t>
      </w:r>
      <w:r>
        <w:t>.2.2 shape2D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r>
        <w:t xml:space="preserve">concrete class </w:t>
      </w:r>
      <w:r>
        <w:rPr>
          <w:rFonts w:hint="eastAsia"/>
        </w:rPr>
        <w:t>구현하기</w:t>
      </w:r>
    </w:p>
    <w:p w:rsidR="002871A7" w:rsidRDefault="002871A7" w:rsidP="003B1E3F">
      <w:pPr>
        <w:rPr>
          <w:noProof/>
        </w:rPr>
      </w:pPr>
      <w:r>
        <w:rPr>
          <w:rFonts w:hint="eastAsia"/>
          <w:noProof/>
        </w:rPr>
        <w:t>콘크리트</w:t>
      </w:r>
      <w:r>
        <w:rPr>
          <w:rFonts w:hint="eastAsia"/>
          <w:noProof/>
        </w:rPr>
        <w:t xml:space="preserve"> c</w:t>
      </w:r>
      <w:r>
        <w:rPr>
          <w:noProof/>
        </w:rPr>
        <w:t>lass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따로</w:t>
      </w:r>
      <w:r>
        <w:rPr>
          <w:rFonts w:hint="eastAsia"/>
          <w:noProof/>
        </w:rPr>
        <w:t xml:space="preserve"> </w:t>
      </w:r>
      <w:r>
        <w:rPr>
          <w:noProof/>
        </w:rPr>
        <w:t>package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분리했습니다</w:t>
      </w:r>
      <w:r>
        <w:rPr>
          <w:rFonts w:hint="eastAsia"/>
          <w:noProof/>
        </w:rPr>
        <w:t>.</w:t>
      </w:r>
    </w:p>
    <w:p w:rsidR="002871A7" w:rsidRDefault="002871A7" w:rsidP="003B1E3F">
      <w:pPr>
        <w:rPr>
          <w:noProof/>
        </w:rPr>
      </w:pPr>
      <w:r w:rsidRPr="002871A7">
        <w:rPr>
          <w:noProof/>
        </w:rPr>
        <w:drawing>
          <wp:inline distT="0" distB="0" distL="0" distR="0" wp14:anchorId="2A22CB7E" wp14:editId="5F3B6196">
            <wp:extent cx="2124371" cy="1228896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A7" w:rsidRDefault="002871A7" w:rsidP="003B1E3F">
      <w:pPr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.2.2.1 </w:t>
      </w:r>
      <w:r>
        <w:rPr>
          <w:rFonts w:hint="eastAsia"/>
          <w:noProof/>
        </w:rPr>
        <w:t>연꼴형</w:t>
      </w:r>
      <w:r>
        <w:rPr>
          <w:rFonts w:hint="eastAsia"/>
          <w:noProof/>
        </w:rPr>
        <w:t xml:space="preserve"> </w:t>
      </w:r>
      <w:r>
        <w:rPr>
          <w:rFonts w:ascii="Consolas" w:hAnsi="Consolas" w:cs="Consolas"/>
          <w:color w:val="3EABE6"/>
          <w:sz w:val="24"/>
          <w:szCs w:val="24"/>
          <w:shd w:val="clear" w:color="auto" w:fill="373737"/>
        </w:rPr>
        <w:t>Shape2D</w:t>
      </w:r>
    </w:p>
    <w:p w:rsidR="00BA2BEC" w:rsidRDefault="00BA2BEC" w:rsidP="00BA2BEC"/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F78C6C"/>
          <w:sz w:val="21"/>
          <w:szCs w:val="21"/>
        </w:rPr>
        <w:t>package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Shape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Shape2Ds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Shape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Shape2D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Shape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UserInput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/*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연꼴형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클래스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Kite  horizontalDiagonal,verticalDiagonal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넓이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: horizontalDiagonal*verticalDiagonal / 2 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*/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class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FFCB6B"/>
          <w:sz w:val="21"/>
          <w:szCs w:val="21"/>
        </w:rPr>
        <w:t>Kite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extends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FFCB6B"/>
          <w:sz w:val="21"/>
          <w:szCs w:val="21"/>
        </w:rPr>
        <w:t>Shape2D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private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horizontalDiagonal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private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verticalDiagonal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Kite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{this(</w:t>
      </w:r>
      <w:r w:rsidRPr="002871A7">
        <w:rPr>
          <w:rFonts w:ascii="Consolas" w:eastAsia="굴림" w:hAnsi="Consolas" w:cs="굴림"/>
          <w:color w:val="F78C6C"/>
          <w:sz w:val="21"/>
          <w:szCs w:val="21"/>
        </w:rPr>
        <w:t>1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2871A7">
        <w:rPr>
          <w:rFonts w:ascii="Consolas" w:eastAsia="굴림" w:hAnsi="Consolas" w:cs="굴림"/>
          <w:color w:val="F78C6C"/>
          <w:sz w:val="21"/>
          <w:szCs w:val="21"/>
        </w:rPr>
        <w:t>1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);}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Kite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horizontalDiagonal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verticalDiagonal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horizontalDiagonal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horizontalDiagonal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verticalDiagonal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verticalDiagonal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Override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calculate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System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println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2871A7">
        <w:rPr>
          <w:rFonts w:ascii="Consolas" w:eastAsia="굴림" w:hAnsi="Consolas" w:cs="굴림"/>
          <w:color w:val="C3E88D"/>
          <w:sz w:val="21"/>
          <w:szCs w:val="21"/>
        </w:rPr>
        <w:t>[calculate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"+this.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getName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()+"</w:t>
      </w:r>
      <w:r w:rsidRPr="002871A7">
        <w:rPr>
          <w:rFonts w:ascii="Consolas" w:eastAsia="굴림" w:hAnsi="Consolas" w:cs="굴림"/>
          <w:color w:val="C3E88D"/>
          <w:sz w:val="21"/>
          <w:szCs w:val="21"/>
        </w:rPr>
        <w:t> ]: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"+this.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getArea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Override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getArea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horizontalDiagonal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*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verticalDiagonal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/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F78C6C"/>
          <w:sz w:val="21"/>
          <w:szCs w:val="21"/>
        </w:rPr>
        <w:t>2.0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도형의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이름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출력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Override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String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getName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2871A7">
        <w:rPr>
          <w:rFonts w:ascii="Consolas" w:eastAsia="굴림" w:hAnsi="Consolas" w:cs="굴림"/>
          <w:color w:val="C3E88D"/>
          <w:sz w:val="21"/>
          <w:szCs w:val="21"/>
        </w:rPr>
        <w:t>Kite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사용자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입력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처리하기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.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Override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getUserInput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System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print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2871A7">
        <w:rPr>
          <w:rFonts w:ascii="Consolas" w:eastAsia="굴림" w:hAnsi="Consolas" w:cs="굴림"/>
          <w:color w:val="C3E88D"/>
          <w:sz w:val="21"/>
          <w:szCs w:val="21"/>
        </w:rPr>
        <w:t>Please enter Kite horizontalDiagonal: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horizontalDiagonal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UserInput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getDouble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System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print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2871A7">
        <w:rPr>
          <w:rFonts w:ascii="Consolas" w:eastAsia="굴림" w:hAnsi="Consolas" w:cs="굴림"/>
          <w:color w:val="C3E88D"/>
          <w:sz w:val="21"/>
          <w:szCs w:val="21"/>
        </w:rPr>
        <w:t>Please enter Kite verticalDiagonal: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verticalDiagonal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UserInput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getDouble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89DDFF"/>
          <w:sz w:val="21"/>
          <w:szCs w:val="21"/>
        </w:rPr>
        <w:lastRenderedPageBreak/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Default="002871A7" w:rsidP="00BA2BEC">
      <w:pPr>
        <w:rPr>
          <w:rFonts w:hint="eastAsia"/>
        </w:rPr>
      </w:pPr>
    </w:p>
    <w:p w:rsidR="002871A7" w:rsidRDefault="002871A7" w:rsidP="00BA2BEC">
      <w:pPr>
        <w:rPr>
          <w:rFonts w:hint="eastAsia"/>
        </w:rPr>
      </w:pPr>
      <w:r>
        <w:rPr>
          <w:rFonts w:hint="eastAsia"/>
        </w:rPr>
        <w:t>2</w:t>
      </w:r>
      <w:r>
        <w:t xml:space="preserve">.2.2.2~  </w:t>
      </w:r>
      <w:r>
        <w:rPr>
          <w:rFonts w:hint="eastAsia"/>
        </w:rPr>
        <w:t>그외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3EABE6"/>
          <w:sz w:val="24"/>
          <w:szCs w:val="24"/>
          <w:shd w:val="clear" w:color="auto" w:fill="373737"/>
        </w:rPr>
        <w:t>Shape2D</w:t>
      </w:r>
      <w:r>
        <w:rPr>
          <w:rFonts w:ascii="Consolas" w:hAnsi="Consolas" w:cs="Consolas"/>
          <w:color w:val="3EABE6"/>
          <w:sz w:val="24"/>
          <w:szCs w:val="24"/>
          <w:shd w:val="clear" w:color="auto" w:fill="373737"/>
        </w:rPr>
        <w:t xml:space="preserve">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F78C6C"/>
          <w:sz w:val="21"/>
          <w:szCs w:val="21"/>
        </w:rPr>
        <w:t>package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Shape2Ds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Shape2D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UserInput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/*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평행사변형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클래스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Paralleogram  base,height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넓이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: base*height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*/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class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Paralleogram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extends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Shape2D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private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base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private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height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Paralleogram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{this(</w:t>
      </w:r>
      <w:r w:rsidRPr="003113A0">
        <w:rPr>
          <w:rFonts w:ascii="Consolas" w:eastAsia="굴림" w:hAnsi="Consolas" w:cs="굴림"/>
          <w:color w:val="F78C6C"/>
          <w:sz w:val="21"/>
          <w:szCs w:val="21"/>
        </w:rPr>
        <w:t>1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3113A0">
        <w:rPr>
          <w:rFonts w:ascii="Consolas" w:eastAsia="굴림" w:hAnsi="Consolas" w:cs="굴림"/>
          <w:color w:val="F78C6C"/>
          <w:sz w:val="21"/>
          <w:szCs w:val="21"/>
        </w:rPr>
        <w:t>1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);}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Paralleogram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base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height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base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base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height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height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calculate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println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[calculate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"+this.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getName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()+"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 ]: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"+this.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getArea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getArea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base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*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height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도형의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이름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출력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getName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Paralleogram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사용자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입력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처리하기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.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getUserInput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print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Please enter Paralleogram Base: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base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UserInput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getDouble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print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Please enter Paralleogram height: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height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UserInput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getDouble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89DDFF"/>
          <w:sz w:val="21"/>
          <w:szCs w:val="21"/>
        </w:rPr>
        <w:lastRenderedPageBreak/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Default="002871A7" w:rsidP="00BA2BEC"/>
    <w:p w:rsidR="002871A7" w:rsidRDefault="002871A7" w:rsidP="00BA2BEC">
      <w:pPr>
        <w:rPr>
          <w:rFonts w:hint="eastAsia"/>
        </w:rPr>
      </w:pPr>
    </w:p>
    <w:p w:rsidR="00BA2BEC" w:rsidRDefault="00BA2BEC" w:rsidP="003113A0">
      <w:pPr>
        <w:pStyle w:val="4"/>
        <w:ind w:left="1193" w:hanging="393"/>
      </w:pPr>
      <w:r>
        <w:rPr>
          <w:rFonts w:hint="eastAsia"/>
        </w:rPr>
        <w:t>2</w:t>
      </w:r>
      <w:r>
        <w:t>.2.</w:t>
      </w:r>
      <w:r>
        <w:t>3</w:t>
      </w:r>
      <w:r>
        <w:t xml:space="preserve"> shape</w:t>
      </w:r>
      <w:r>
        <w:t>3</w:t>
      </w:r>
      <w:r>
        <w:t>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r>
        <w:t xml:space="preserve">concrete class </w:t>
      </w:r>
      <w:r>
        <w:rPr>
          <w:rFonts w:hint="eastAsia"/>
        </w:rPr>
        <w:t>구현하기</w:t>
      </w:r>
    </w:p>
    <w:p w:rsidR="002871A7" w:rsidRPr="002871A7" w:rsidRDefault="002871A7" w:rsidP="00BA2BEC">
      <w:pPr>
        <w:rPr>
          <w:rFonts w:hint="eastAsia"/>
          <w:noProof/>
        </w:rPr>
      </w:pPr>
      <w:r>
        <w:rPr>
          <w:rFonts w:hint="eastAsia"/>
          <w:noProof/>
        </w:rPr>
        <w:t>콘크리트</w:t>
      </w:r>
      <w:r>
        <w:rPr>
          <w:rFonts w:hint="eastAsia"/>
          <w:noProof/>
        </w:rPr>
        <w:t xml:space="preserve"> c</w:t>
      </w:r>
      <w:r>
        <w:rPr>
          <w:noProof/>
        </w:rPr>
        <w:t>lass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따로</w:t>
      </w:r>
      <w:r>
        <w:rPr>
          <w:rFonts w:hint="eastAsia"/>
          <w:noProof/>
        </w:rPr>
        <w:t xml:space="preserve"> </w:t>
      </w:r>
      <w:r>
        <w:rPr>
          <w:noProof/>
        </w:rPr>
        <w:t>package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분리했습니다</w:t>
      </w:r>
      <w:r>
        <w:rPr>
          <w:rFonts w:hint="eastAsia"/>
          <w:noProof/>
        </w:rPr>
        <w:t>.</w:t>
      </w:r>
    </w:p>
    <w:p w:rsidR="00342AC9" w:rsidRDefault="002871A7" w:rsidP="003B1E3F">
      <w:pPr>
        <w:rPr>
          <w:noProof/>
        </w:rPr>
      </w:pPr>
      <w:r w:rsidRPr="002871A7">
        <w:rPr>
          <w:noProof/>
        </w:rPr>
        <w:drawing>
          <wp:inline distT="0" distB="0" distL="0" distR="0" wp14:anchorId="01319E69" wp14:editId="7BFE24EB">
            <wp:extent cx="1724266" cy="1009791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EC" w:rsidRDefault="00BA2BEC" w:rsidP="003B1E3F">
      <w:pPr>
        <w:rPr>
          <w:noProof/>
        </w:rPr>
      </w:pP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F78C6C"/>
          <w:sz w:val="21"/>
          <w:szCs w:val="21"/>
        </w:rPr>
        <w:t>package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Shape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shape3Ds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Shape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Shape3D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Shape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UserInput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/*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원뿔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클래스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Cone  radius height  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부피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: PI * radius*radius*height / 3 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*/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class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FFCB6B"/>
          <w:sz w:val="21"/>
          <w:szCs w:val="21"/>
        </w:rPr>
        <w:t>Cone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extends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FFCB6B"/>
          <w:sz w:val="21"/>
          <w:szCs w:val="21"/>
        </w:rPr>
        <w:t>Shape3D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private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radius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private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height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Cone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this(</w:t>
      </w:r>
      <w:r w:rsidRPr="002871A7">
        <w:rPr>
          <w:rFonts w:ascii="Consolas" w:eastAsia="굴림" w:hAnsi="Consolas" w:cs="굴림"/>
          <w:color w:val="F78C6C"/>
          <w:sz w:val="21"/>
          <w:szCs w:val="21"/>
        </w:rPr>
        <w:t>1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2871A7">
        <w:rPr>
          <w:rFonts w:ascii="Consolas" w:eastAsia="굴림" w:hAnsi="Consolas" w:cs="굴림"/>
          <w:color w:val="F78C6C"/>
          <w:sz w:val="21"/>
          <w:szCs w:val="21"/>
        </w:rPr>
        <w:t>1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Cone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radius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height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super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radius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radius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height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height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Override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calculate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System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println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2871A7">
        <w:rPr>
          <w:rFonts w:ascii="Consolas" w:eastAsia="굴림" w:hAnsi="Consolas" w:cs="굴림"/>
          <w:color w:val="C3E88D"/>
          <w:sz w:val="21"/>
          <w:szCs w:val="21"/>
        </w:rPr>
        <w:t>[calculate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"+this.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getName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()+"</w:t>
      </w:r>
      <w:r w:rsidRPr="002871A7">
        <w:rPr>
          <w:rFonts w:ascii="Consolas" w:eastAsia="굴림" w:hAnsi="Consolas" w:cs="굴림"/>
          <w:color w:val="C3E88D"/>
          <w:sz w:val="21"/>
          <w:szCs w:val="21"/>
        </w:rPr>
        <w:t> ]: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"+this.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getVolume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Override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lastRenderedPageBreak/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getVolume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Math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PI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*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radius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*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radius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*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height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)/</w:t>
      </w:r>
      <w:r w:rsidRPr="002871A7">
        <w:rPr>
          <w:rFonts w:ascii="Consolas" w:eastAsia="굴림" w:hAnsi="Consolas" w:cs="굴림"/>
          <w:color w:val="F78C6C"/>
          <w:sz w:val="21"/>
          <w:szCs w:val="21"/>
        </w:rPr>
        <w:t>3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도형의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이름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출력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Override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String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getName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2871A7">
        <w:rPr>
          <w:rFonts w:ascii="Consolas" w:eastAsia="굴림" w:hAnsi="Consolas" w:cs="굴림"/>
          <w:color w:val="C3E88D"/>
          <w:sz w:val="21"/>
          <w:szCs w:val="21"/>
        </w:rPr>
        <w:t>Cone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사용자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입력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처리하기</w:t>
      </w:r>
      <w:r w:rsidRPr="002871A7">
        <w:rPr>
          <w:rFonts w:ascii="Consolas" w:eastAsia="굴림" w:hAnsi="Consolas" w:cs="굴림"/>
          <w:i/>
          <w:iCs/>
          <w:color w:val="4A4A4A"/>
          <w:sz w:val="21"/>
          <w:szCs w:val="21"/>
        </w:rPr>
        <w:t>.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Override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getUserInput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System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print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2871A7">
        <w:rPr>
          <w:rFonts w:ascii="Consolas" w:eastAsia="굴림" w:hAnsi="Consolas" w:cs="굴림"/>
          <w:color w:val="C3E88D"/>
          <w:sz w:val="21"/>
          <w:szCs w:val="21"/>
        </w:rPr>
        <w:t>Please enter Cone radius: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radius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UserInput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getDouble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System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print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2871A7">
        <w:rPr>
          <w:rFonts w:ascii="Consolas" w:eastAsia="굴림" w:hAnsi="Consolas" w:cs="굴림"/>
          <w:color w:val="C3E88D"/>
          <w:sz w:val="21"/>
          <w:szCs w:val="21"/>
        </w:rPr>
        <w:t>Please enter Cone height: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height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2871A7">
        <w:rPr>
          <w:rFonts w:ascii="Consolas" w:eastAsia="굴림" w:hAnsi="Consolas" w:cs="굴림"/>
          <w:color w:val="EEFFFF"/>
          <w:sz w:val="21"/>
          <w:szCs w:val="21"/>
        </w:rPr>
        <w:t> UserInput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2871A7">
        <w:rPr>
          <w:rFonts w:ascii="Consolas" w:eastAsia="굴림" w:hAnsi="Consolas" w:cs="굴림"/>
          <w:color w:val="82AAFF"/>
          <w:sz w:val="21"/>
          <w:szCs w:val="21"/>
        </w:rPr>
        <w:t>getDouble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2871A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2871A7" w:rsidRPr="002871A7" w:rsidRDefault="002871A7" w:rsidP="002871A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Default="002871A7" w:rsidP="003B1E3F">
      <w:pPr>
        <w:rPr>
          <w:noProof/>
        </w:rPr>
      </w:pPr>
    </w:p>
    <w:p w:rsidR="002871A7" w:rsidRDefault="002871A7" w:rsidP="002871A7">
      <w:pPr>
        <w:rPr>
          <w:rFonts w:hint="eastAsia"/>
        </w:rPr>
      </w:pPr>
      <w:r>
        <w:rPr>
          <w:rFonts w:hint="eastAsia"/>
        </w:rPr>
        <w:t>2</w:t>
      </w:r>
      <w:r>
        <w:t>.2.</w:t>
      </w:r>
      <w:r>
        <w:t>3</w:t>
      </w:r>
      <w:r>
        <w:t>.</w:t>
      </w:r>
      <w:r>
        <w:t>2</w:t>
      </w:r>
      <w:r>
        <w:t xml:space="preserve">~  </w:t>
      </w:r>
      <w:r>
        <w:rPr>
          <w:rFonts w:hint="eastAsia"/>
        </w:rPr>
        <w:t>그외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3EABE6"/>
          <w:sz w:val="24"/>
          <w:szCs w:val="24"/>
          <w:shd w:val="clear" w:color="auto" w:fill="373737"/>
        </w:rPr>
        <w:t xml:space="preserve">Shape2D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F78C6C"/>
          <w:sz w:val="21"/>
          <w:szCs w:val="21"/>
        </w:rPr>
        <w:t>package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shape3Ds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Shape3D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UserInput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/*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직육면체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클래스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Cuboid  width height   length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*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부피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: width*height*height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*/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class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Cuboid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extends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Shape3D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private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width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private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height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private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length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Cuboid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this(</w:t>
      </w:r>
      <w:r w:rsidRPr="003113A0">
        <w:rPr>
          <w:rFonts w:ascii="Consolas" w:eastAsia="굴림" w:hAnsi="Consolas" w:cs="굴림"/>
          <w:color w:val="F78C6C"/>
          <w:sz w:val="21"/>
          <w:szCs w:val="21"/>
        </w:rPr>
        <w:t>1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3113A0">
        <w:rPr>
          <w:rFonts w:ascii="Consolas" w:eastAsia="굴림" w:hAnsi="Consolas" w:cs="굴림"/>
          <w:color w:val="F78C6C"/>
          <w:sz w:val="21"/>
          <w:szCs w:val="21"/>
        </w:rPr>
        <w:t>1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3113A0">
        <w:rPr>
          <w:rFonts w:ascii="Consolas" w:eastAsia="굴림" w:hAnsi="Consolas" w:cs="굴림"/>
          <w:color w:val="F78C6C"/>
          <w:sz w:val="21"/>
          <w:szCs w:val="21"/>
        </w:rPr>
        <w:t>1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Cuboid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width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height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length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super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width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width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height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height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lastRenderedPageBreak/>
        <w:t>    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length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length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calculate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println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[calculate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"+this.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getName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()+"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 ]: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"+this.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getVolume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getVolume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width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*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height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*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height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도형의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이름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출력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getName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Cuboid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사용자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입력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처리하기</w:t>
      </w:r>
      <w:r w:rsidRPr="003113A0">
        <w:rPr>
          <w:rFonts w:ascii="Consolas" w:eastAsia="굴림" w:hAnsi="Consolas" w:cs="굴림"/>
          <w:i/>
          <w:iCs/>
          <w:color w:val="4A4A4A"/>
          <w:sz w:val="21"/>
          <w:szCs w:val="21"/>
        </w:rPr>
        <w:t>.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getUserInput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print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Please enter Cuboid width: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width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UserInput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getDouble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print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Please enter Cuboid height: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height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UserInput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getDouble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print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3113A0">
        <w:rPr>
          <w:rFonts w:ascii="Consolas" w:eastAsia="굴림" w:hAnsi="Consolas" w:cs="굴림"/>
          <w:color w:val="C3E88D"/>
          <w:sz w:val="21"/>
          <w:szCs w:val="21"/>
        </w:rPr>
        <w:t>Please enter Cuboid length: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this.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length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3113A0">
        <w:rPr>
          <w:rFonts w:ascii="Consolas" w:eastAsia="굴림" w:hAnsi="Consolas" w:cs="굴림"/>
          <w:color w:val="EEFFFF"/>
          <w:sz w:val="21"/>
          <w:szCs w:val="21"/>
        </w:rPr>
        <w:t> UserInput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3113A0">
        <w:rPr>
          <w:rFonts w:ascii="Consolas" w:eastAsia="굴림" w:hAnsi="Consolas" w:cs="굴림"/>
          <w:color w:val="82AAFF"/>
          <w:sz w:val="21"/>
          <w:szCs w:val="21"/>
        </w:rPr>
        <w:t>getDouble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3113A0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3113A0" w:rsidRPr="003113A0" w:rsidRDefault="003113A0" w:rsidP="003113A0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2871A7" w:rsidRDefault="002871A7" w:rsidP="003B1E3F">
      <w:pPr>
        <w:rPr>
          <w:noProof/>
        </w:rPr>
      </w:pPr>
    </w:p>
    <w:p w:rsidR="003113A0" w:rsidRPr="006068E7" w:rsidRDefault="003113A0" w:rsidP="006068E7">
      <w:pPr>
        <w:pStyle w:val="4"/>
        <w:ind w:left="1193" w:hanging="393"/>
        <w:rPr>
          <w:rFonts w:hint="eastAsia"/>
          <w:noProof/>
          <w:color w:val="FFFFFF" w:themeColor="background1"/>
        </w:rPr>
      </w:pPr>
      <w:r w:rsidRPr="006068E7">
        <w:rPr>
          <w:rFonts w:hint="eastAsia"/>
          <w:noProof/>
          <w:color w:val="FFFFFF" w:themeColor="background1"/>
        </w:rPr>
        <w:t>2</w:t>
      </w:r>
      <w:r w:rsidRPr="006068E7">
        <w:rPr>
          <w:noProof/>
          <w:color w:val="FFFFFF" w:themeColor="background1"/>
        </w:rPr>
        <w:t xml:space="preserve">.2.4 </w:t>
      </w:r>
      <w:r w:rsidRPr="006068E7">
        <w:rPr>
          <w:color w:val="FFFFFF" w:themeColor="background1"/>
          <w:shd w:val="clear" w:color="auto" w:fill="373737"/>
        </w:rPr>
        <w:t>ShapeCalculator</w:t>
      </w:r>
      <w:r w:rsidRPr="006068E7">
        <w:rPr>
          <w:color w:val="FFFFFF" w:themeColor="background1"/>
          <w:shd w:val="clear" w:color="auto" w:fill="373737"/>
        </w:rPr>
        <w:t xml:space="preserve"> </w:t>
      </w:r>
      <w:r w:rsidRPr="006068E7">
        <w:rPr>
          <w:color w:val="FFFFFF" w:themeColor="background1"/>
          <w:shd w:val="clear" w:color="auto" w:fill="373737"/>
        </w:rPr>
        <w:t>Shape2DCalculator</w:t>
      </w:r>
      <w:r w:rsidRPr="006068E7">
        <w:rPr>
          <w:color w:val="FFFFFF" w:themeColor="background1"/>
          <w:shd w:val="clear" w:color="auto" w:fill="373737"/>
        </w:rPr>
        <w:t xml:space="preserve"> </w:t>
      </w:r>
      <w:r w:rsidRPr="006068E7">
        <w:rPr>
          <w:color w:val="FFFFFF" w:themeColor="background1"/>
          <w:shd w:val="clear" w:color="auto" w:fill="373737"/>
        </w:rPr>
        <w:t>Shape</w:t>
      </w:r>
      <w:r w:rsidRPr="006068E7">
        <w:rPr>
          <w:color w:val="FFFFFF" w:themeColor="background1"/>
          <w:shd w:val="clear" w:color="auto" w:fill="373737"/>
        </w:rPr>
        <w:t>3</w:t>
      </w:r>
      <w:r w:rsidRPr="006068E7">
        <w:rPr>
          <w:color w:val="FFFFFF" w:themeColor="background1"/>
          <w:shd w:val="clear" w:color="auto" w:fill="373737"/>
        </w:rPr>
        <w:t>DCalculator</w:t>
      </w:r>
      <w:r w:rsidRPr="006068E7">
        <w:rPr>
          <w:color w:val="FFFFFF" w:themeColor="background1"/>
          <w:shd w:val="clear" w:color="auto" w:fill="373737"/>
        </w:rPr>
        <w:t xml:space="preserve">  </w:t>
      </w:r>
      <w:r w:rsidRPr="006068E7">
        <w:rPr>
          <w:rFonts w:hint="eastAsia"/>
          <w:color w:val="FFFFFF" w:themeColor="background1"/>
          <w:shd w:val="clear" w:color="auto" w:fill="373737"/>
        </w:rPr>
        <w:t>구현</w:t>
      </w:r>
    </w:p>
    <w:p w:rsidR="00BA2BEC" w:rsidRDefault="00D94BA2" w:rsidP="003B1E3F">
      <w:r>
        <w:rPr>
          <w:rFonts w:hint="eastAsia"/>
        </w:rPr>
        <w:t>s</w:t>
      </w:r>
      <w:r>
        <w:t>hapeCalculaotr</w:t>
      </w:r>
    </w:p>
    <w:p w:rsidR="00D94BA2" w:rsidRDefault="00D94BA2" w:rsidP="00D94BA2">
      <w:pPr>
        <w:rPr>
          <w:rFonts w:hint="eastAsia"/>
        </w:rPr>
      </w:pPr>
      <w:r>
        <w:rPr>
          <w:rFonts w:hint="eastAsia"/>
        </w:rPr>
        <w:t xml:space="preserve">ShapeCalculator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팩토리</w:t>
      </w:r>
      <w:r>
        <w:rPr>
          <w:rFonts w:hint="eastAsia"/>
        </w:rPr>
        <w:t xml:space="preserve"> </w:t>
      </w:r>
      <w:r>
        <w:rPr>
          <w:rFonts w:hint="eastAsia"/>
        </w:rPr>
        <w:t>패턴에서의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클래스이며</w:t>
      </w:r>
      <w:r>
        <w:rPr>
          <w:rFonts w:hint="eastAsia"/>
        </w:rPr>
        <w:t>,</w:t>
      </w:r>
    </w:p>
    <w:p w:rsidR="00D94BA2" w:rsidRDefault="00D94BA2" w:rsidP="00D94BA2">
      <w:pPr>
        <w:rPr>
          <w:rFonts w:hint="eastAsia"/>
        </w:rPr>
      </w:pPr>
      <w:r>
        <w:rPr>
          <w:rFonts w:hint="eastAsia"/>
        </w:rPr>
        <w:t xml:space="preserve"> createShape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타입별로</w:t>
      </w:r>
      <w:r>
        <w:rPr>
          <w:rFonts w:hint="eastAsia"/>
        </w:rPr>
        <w:t xml:space="preserve"> </w:t>
      </w:r>
      <w:r>
        <w:rPr>
          <w:rFonts w:hint="eastAsia"/>
        </w:rPr>
        <w:t>클래스틑</w:t>
      </w:r>
      <w:r>
        <w:rPr>
          <w:rFonts w:hint="eastAsia"/>
        </w:rPr>
        <w:t xml:space="preserve"> </w:t>
      </w:r>
      <w:r>
        <w:rPr>
          <w:rFonts w:hint="eastAsia"/>
        </w:rPr>
        <w:t>인스턴스화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</w:p>
    <w:p w:rsidR="00D94BA2" w:rsidRDefault="00D94BA2" w:rsidP="00D94BA2"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calculate </w:t>
      </w:r>
      <w:r>
        <w:rPr>
          <w:rFonts w:hint="eastAsia"/>
        </w:rPr>
        <w:t>함수에서</w:t>
      </w:r>
      <w:r>
        <w:rPr>
          <w:rFonts w:hint="eastAsia"/>
        </w:rPr>
        <w:t xml:space="preserve">,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도형에서</w:t>
      </w:r>
      <w:r>
        <w:rPr>
          <w:rFonts w:hint="eastAsia"/>
        </w:rPr>
        <w:t xml:space="preserve">  calculate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출력합니다</w:t>
      </w:r>
      <w:r>
        <w:rPr>
          <w:rFonts w:hint="eastAsia"/>
        </w:rPr>
        <w:t>.</w:t>
      </w:r>
    </w:p>
    <w:p w:rsidR="00D94BA2" w:rsidRDefault="00D94BA2" w:rsidP="00D94BA2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t xml:space="preserve">2D, 3D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나누어서</w:t>
      </w:r>
      <w:r>
        <w:rPr>
          <w:rFonts w:hint="eastAsia"/>
        </w:rPr>
        <w:t xml:space="preserve"> </w:t>
      </w:r>
      <w:r>
        <w:rPr>
          <w:rFonts w:hint="eastAsia"/>
        </w:rPr>
        <w:t>구현합니다</w:t>
      </w:r>
      <w:r>
        <w:rPr>
          <w:rFonts w:hint="eastAsia"/>
        </w:rPr>
        <w:t>.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package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abstract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class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ShapeCalculator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abstract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createShape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name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lastRenderedPageBreak/>
        <w:t>   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abstract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calculate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name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3113A0" w:rsidRDefault="003113A0" w:rsidP="003B1E3F"/>
    <w:p w:rsidR="003113A0" w:rsidRDefault="003113A0" w:rsidP="003B1E3F"/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package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Shape2Ds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Kite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Shape2Ds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Paralleogram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Shape2Ds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Rectangle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Shape2Ds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Square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Shape2Ds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Trapezoid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Shape2Ds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Triangle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class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Shape2DCalculator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extends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ShapeCalculator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Shape2DCalculator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가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가지고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있는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타입들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선언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및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리턴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static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[]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names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Triangle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","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Kite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","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Paralleogram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","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Rectangle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","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Square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","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Trapezoid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"};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static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[]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names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Shape2DCalculator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type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에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따른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도형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생성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createShape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name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Triangle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Triangle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Kite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Kite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Paralleogram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Paralleogram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Square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Square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Rectangle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Rectangle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Trapezoid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Trapezoid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null;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type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에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따른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도형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생성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후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userInput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후에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계산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결과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출력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calculate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name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shape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를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생성하고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shape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createShape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shape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==null)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   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println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error : no 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lastRenderedPageBreak/>
        <w:t>    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shape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의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getUserinput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를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호출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getUserInput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shape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의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calcuator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를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호출한다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.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calculate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D94BA2" w:rsidRDefault="00D94BA2" w:rsidP="003B1E3F"/>
    <w:p w:rsidR="00D94BA2" w:rsidRDefault="00D94BA2" w:rsidP="003B1E3F"/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package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shape3Ds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Cone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shape3Ds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Cuboid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shape3Ds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Cylinder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shape3Ds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Pyramid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shape3Ds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Sphere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class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Shape3DCalculator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extends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ShapeCalculator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Shape3DCalculator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가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가지고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있는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타입들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선언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및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리턴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static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[]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names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Cuboid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","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Cylinder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","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Sphere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","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Pyramid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","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Cone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"};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static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[]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names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Shape3DCalculator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names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type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에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따른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도형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생성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createShape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name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Cuboid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Cuboid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Cylinder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Cylinder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Sphere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Sphere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Pyramid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Pyramid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Cone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Cone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null;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type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에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따른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도형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생성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후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userInput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후에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계산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결과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출력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@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Override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calculate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name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shape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를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생성하고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shape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createShape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name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shape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==null)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    </w:t>
      </w:r>
      <w:r w:rsidRPr="00D94BA2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println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D94BA2">
        <w:rPr>
          <w:rFonts w:ascii="Consolas" w:eastAsia="굴림" w:hAnsi="Consolas" w:cs="굴림"/>
          <w:color w:val="C3E88D"/>
          <w:sz w:val="21"/>
          <w:szCs w:val="21"/>
        </w:rPr>
        <w:t>error : no 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lastRenderedPageBreak/>
        <w:t>            </w:t>
      </w:r>
      <w:r w:rsidRPr="00D94BA2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shape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의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getUserinput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를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호출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getUserInput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       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// shape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의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calcuator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를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호출한다</w:t>
      </w:r>
      <w:r w:rsidRPr="00D94BA2">
        <w:rPr>
          <w:rFonts w:ascii="Consolas" w:eastAsia="굴림" w:hAnsi="Consolas" w:cs="굴림"/>
          <w:i/>
          <w:iCs/>
          <w:color w:val="4A4A4A"/>
          <w:sz w:val="21"/>
          <w:szCs w:val="21"/>
        </w:rPr>
        <w:t>.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    shape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D94BA2">
        <w:rPr>
          <w:rFonts w:ascii="Consolas" w:eastAsia="굴림" w:hAnsi="Consolas" w:cs="굴림"/>
          <w:color w:val="82AAFF"/>
          <w:sz w:val="21"/>
          <w:szCs w:val="21"/>
        </w:rPr>
        <w:t>calculate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EEFFFF"/>
          <w:sz w:val="21"/>
          <w:szCs w:val="21"/>
        </w:rPr>
        <w:t>    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D94BA2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D94BA2" w:rsidRPr="00D94BA2" w:rsidRDefault="00D94BA2" w:rsidP="00D94BA2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D94BA2" w:rsidRDefault="00D94BA2" w:rsidP="003B1E3F"/>
    <w:p w:rsidR="006068E7" w:rsidRDefault="006068E7" w:rsidP="006068E7">
      <w:pPr>
        <w:pStyle w:val="4"/>
        <w:ind w:left="1193" w:hanging="393"/>
      </w:pPr>
      <w:r>
        <w:rPr>
          <w:rFonts w:hint="eastAsia"/>
        </w:rPr>
        <w:t>U</w:t>
      </w:r>
      <w:r>
        <w:t xml:space="preserve">serInput </w:t>
      </w:r>
      <w:r>
        <w:rPr>
          <w:rFonts w:hint="eastAsia"/>
        </w:rPr>
        <w:t>구현</w:t>
      </w:r>
    </w:p>
    <w:p w:rsidR="006068E7" w:rsidRDefault="006068E7" w:rsidP="003B1E3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정수</w:t>
      </w:r>
      <w:r>
        <w:rPr>
          <w:rFonts w:hint="eastAsia"/>
        </w:rPr>
        <w:t>(</w:t>
      </w:r>
      <w:r>
        <w:rPr>
          <w:rFonts w:hint="eastAsia"/>
        </w:rPr>
        <w:t>범위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입력받습니다</w:t>
      </w:r>
      <w:r>
        <w:rPr>
          <w:rFonts w:hint="eastAsia"/>
        </w:rPr>
        <w:t>.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F78C6C"/>
          <w:sz w:val="21"/>
          <w:szCs w:val="21"/>
        </w:rPr>
        <w:t>package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Shape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F78C6C"/>
          <w:sz w:val="21"/>
          <w:szCs w:val="21"/>
        </w:rPr>
        <w:t>import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java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util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Scanner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// scanner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클래스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static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화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class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FFCB6B"/>
          <w:sz w:val="21"/>
          <w:szCs w:val="21"/>
        </w:rPr>
        <w:t>UserInput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// static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변수로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스캐너를선언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static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Scanner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scanner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89DDFF"/>
          <w:sz w:val="21"/>
          <w:szCs w:val="21"/>
        </w:rPr>
        <w:t>new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82AAFF"/>
          <w:sz w:val="21"/>
          <w:szCs w:val="21"/>
        </w:rPr>
        <w:t>Scanner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System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in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);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// double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을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입력받아서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리턴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static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double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82AAFF"/>
          <w:sz w:val="21"/>
          <w:szCs w:val="21"/>
        </w:rPr>
        <w:t>getDouble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()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6068E7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scanner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6068E7">
        <w:rPr>
          <w:rFonts w:ascii="Consolas" w:eastAsia="굴림" w:hAnsi="Consolas" w:cs="굴림"/>
          <w:color w:val="82AAFF"/>
          <w:sz w:val="21"/>
          <w:szCs w:val="21"/>
        </w:rPr>
        <w:t>nextDouble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89DDFF"/>
          <w:sz w:val="21"/>
          <w:szCs w:val="21"/>
        </w:rPr>
        <w:t>   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특정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범위의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int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를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입력받아서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리턴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,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범위를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벗어나면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0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을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출력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(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애러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발생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고도화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가능</w:t>
      </w:r>
      <w:r w:rsidRPr="006068E7">
        <w:rPr>
          <w:rFonts w:ascii="Consolas" w:eastAsia="굴림" w:hAnsi="Consolas" w:cs="굴림"/>
          <w:i/>
          <w:iCs/>
          <w:color w:val="4A4A4A"/>
          <w:sz w:val="21"/>
          <w:szCs w:val="21"/>
        </w:rPr>
        <w:t> )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static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int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82AAFF"/>
          <w:sz w:val="21"/>
          <w:szCs w:val="21"/>
        </w:rPr>
        <w:t>getIntegerBetween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int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a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int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b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6068E7">
        <w:rPr>
          <w:rFonts w:ascii="Consolas" w:eastAsia="굴림" w:hAnsi="Consolas" w:cs="굴림"/>
          <w:color w:val="C792EA"/>
          <w:sz w:val="21"/>
          <w:szCs w:val="21"/>
        </w:rPr>
        <w:t>int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userins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scanner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6068E7">
        <w:rPr>
          <w:rFonts w:ascii="Consolas" w:eastAsia="굴림" w:hAnsi="Consolas" w:cs="굴림"/>
          <w:color w:val="82AAFF"/>
          <w:sz w:val="21"/>
          <w:szCs w:val="21"/>
        </w:rPr>
        <w:t>nextInt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();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6068E7">
        <w:rPr>
          <w:rFonts w:ascii="Consolas" w:eastAsia="굴림" w:hAnsi="Consolas" w:cs="굴림"/>
          <w:i/>
          <w:iCs/>
          <w:color w:val="89DDFF"/>
          <w:sz w:val="21"/>
          <w:szCs w:val="21"/>
        </w:rPr>
        <w:t>if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userins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&gt;=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a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&amp;&amp;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userins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&lt;=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b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        </w:t>
      </w:r>
      <w:r w:rsidRPr="006068E7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userins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}</w:t>
      </w:r>
      <w:r w:rsidRPr="006068E7">
        <w:rPr>
          <w:rFonts w:ascii="Consolas" w:eastAsia="굴림" w:hAnsi="Consolas" w:cs="굴림"/>
          <w:i/>
          <w:iCs/>
          <w:color w:val="89DDFF"/>
          <w:sz w:val="21"/>
          <w:szCs w:val="21"/>
        </w:rPr>
        <w:t>else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        </w:t>
      </w:r>
      <w:r w:rsidRPr="006068E7">
        <w:rPr>
          <w:rFonts w:ascii="Consolas" w:eastAsia="굴림" w:hAnsi="Consolas" w:cs="굴림"/>
          <w:i/>
          <w:iCs/>
          <w:color w:val="89DDFF"/>
          <w:sz w:val="21"/>
          <w:szCs w:val="21"/>
        </w:rPr>
        <w:t>return</w:t>
      </w:r>
      <w:r w:rsidRPr="006068E7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6068E7">
        <w:rPr>
          <w:rFonts w:ascii="Consolas" w:eastAsia="굴림" w:hAnsi="Consolas" w:cs="굴림"/>
          <w:color w:val="F78C6C"/>
          <w:sz w:val="21"/>
          <w:szCs w:val="21"/>
        </w:rPr>
        <w:t>0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6068E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6068E7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6068E7" w:rsidRPr="006068E7" w:rsidRDefault="006068E7" w:rsidP="006068E7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6068E7" w:rsidRDefault="006068E7" w:rsidP="003B1E3F">
      <w:pPr>
        <w:rPr>
          <w:rFonts w:hint="eastAsia"/>
        </w:rPr>
      </w:pPr>
    </w:p>
    <w:p w:rsidR="00D94BA2" w:rsidRDefault="00D94BA2" w:rsidP="003B1E3F">
      <w:pPr>
        <w:rPr>
          <w:rFonts w:hint="eastAsia"/>
        </w:rPr>
      </w:pPr>
    </w:p>
    <w:p w:rsidR="003B1E3F" w:rsidRDefault="003B1E3F" w:rsidP="00600410">
      <w:pPr>
        <w:pStyle w:val="3"/>
        <w:ind w:left="1000" w:hanging="400"/>
      </w:pPr>
      <w:bookmarkStart w:id="5" w:name="_Toc53959772"/>
      <w:r>
        <w:rPr>
          <w:rFonts w:hint="eastAsia"/>
        </w:rPr>
        <w:t>2</w:t>
      </w:r>
      <w:r>
        <w:t>.</w:t>
      </w:r>
      <w:r w:rsidR="00060BAE">
        <w:t>3</w:t>
      </w:r>
      <w: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 w:rsidR="00060BAE">
        <w:rPr>
          <w:rFonts w:hint="eastAsia"/>
        </w:rPr>
        <w:t>결과</w:t>
      </w:r>
      <w:bookmarkEnd w:id="5"/>
    </w:p>
    <w:p w:rsidR="0079299F" w:rsidRDefault="0079299F" w:rsidP="0079299F"/>
    <w:p w:rsidR="0079299F" w:rsidRDefault="0079299F" w:rsidP="0079299F">
      <w:pPr>
        <w:rPr>
          <w:rFonts w:hint="eastAsia"/>
        </w:rPr>
      </w:pPr>
      <w:r>
        <w:rPr>
          <w:rFonts w:hint="eastAsia"/>
        </w:rPr>
        <w:lastRenderedPageBreak/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모드를</w:t>
      </w:r>
      <w:r>
        <w:rPr>
          <w:rFonts w:hint="eastAsia"/>
        </w:rPr>
        <w:t xml:space="preserve"> </w:t>
      </w:r>
      <w:r>
        <w:rPr>
          <w:rFonts w:hint="eastAsia"/>
        </w:rPr>
        <w:t>입력받아</w:t>
      </w:r>
      <w:r>
        <w:rPr>
          <w:rFonts w:hint="eastAsia"/>
        </w:rPr>
        <w:t xml:space="preserve">.mode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, 2d,3d </w:t>
      </w:r>
      <w:r>
        <w:rPr>
          <w:rFonts w:hint="eastAsia"/>
        </w:rPr>
        <w:t>계산기를</w:t>
      </w:r>
      <w:r>
        <w:rPr>
          <w:rFonts w:hint="eastAsia"/>
        </w:rPr>
        <w:t xml:space="preserve"> </w:t>
      </w:r>
      <w:r>
        <w:rPr>
          <w:rFonts w:hint="eastAsia"/>
        </w:rPr>
        <w:t>리턴해</w:t>
      </w:r>
      <w:r>
        <w:rPr>
          <w:rFonts w:hint="eastAsia"/>
        </w:rPr>
        <w:t>줍니다</w:t>
      </w:r>
      <w:r>
        <w:rPr>
          <w:rFonts w:hint="eastAsia"/>
        </w:rPr>
        <w:t>.</w:t>
      </w:r>
      <w:r>
        <w:rPr>
          <w:rFonts w:hint="eastAsia"/>
        </w:rPr>
        <w:t>.</w:t>
      </w:r>
    </w:p>
    <w:p w:rsidR="0079299F" w:rsidRPr="0079299F" w:rsidRDefault="0079299F" w:rsidP="0079299F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계산기</w:t>
      </w:r>
      <w:r>
        <w:rPr>
          <w:rFonts w:hint="eastAsia"/>
        </w:rPr>
        <w:t>(</w:t>
      </w:r>
      <w:r>
        <w:rPr>
          <w:rFonts w:hint="eastAsia"/>
        </w:rPr>
        <w:t>팩토리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도형의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가져</w:t>
      </w:r>
      <w:r>
        <w:rPr>
          <w:rFonts w:hint="eastAsia"/>
        </w:rPr>
        <w:t>와서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인스턴스화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해본다</w:t>
      </w:r>
      <w:r>
        <w:rPr>
          <w:rFonts w:hint="eastAsia"/>
        </w:rPr>
        <w:t>.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F78C6C"/>
          <w:sz w:val="21"/>
          <w:szCs w:val="21"/>
        </w:rPr>
        <w:t>package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color w:val="FFCB6B"/>
          <w:sz w:val="21"/>
          <w:szCs w:val="21"/>
        </w:rPr>
        <w:t>Shape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;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color w:val="C792EA"/>
          <w:sz w:val="21"/>
          <w:szCs w:val="21"/>
        </w:rPr>
        <w:t>class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color w:val="FFCB6B"/>
          <w:sz w:val="21"/>
          <w:szCs w:val="21"/>
        </w:rPr>
        <w:t>MainTest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79299F">
        <w:rPr>
          <w:rFonts w:ascii="Consolas" w:eastAsia="굴림" w:hAnsi="Consolas" w:cs="굴림"/>
          <w:color w:val="C792EA"/>
          <w:sz w:val="21"/>
          <w:szCs w:val="21"/>
        </w:rPr>
        <w:t>public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color w:val="C792EA"/>
          <w:sz w:val="21"/>
          <w:szCs w:val="21"/>
        </w:rPr>
        <w:t>static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color w:val="C792EA"/>
          <w:sz w:val="21"/>
          <w:szCs w:val="21"/>
        </w:rPr>
        <w:t>void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color w:val="82AAFF"/>
          <w:sz w:val="21"/>
          <w:szCs w:val="21"/>
        </w:rPr>
        <w:t>main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79299F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[]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args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9299F">
        <w:rPr>
          <w:rFonts w:ascii="Consolas" w:eastAsia="굴림" w:hAnsi="Consolas" w:cs="굴림"/>
          <w:color w:val="82AAFF"/>
          <w:sz w:val="21"/>
          <w:szCs w:val="21"/>
        </w:rPr>
        <w:t>println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79299F">
        <w:rPr>
          <w:rFonts w:ascii="Consolas" w:eastAsia="굴림" w:hAnsi="Consolas" w:cs="굴림"/>
          <w:color w:val="C3E88D"/>
          <w:sz w:val="21"/>
          <w:szCs w:val="21"/>
        </w:rPr>
        <w:t>lab05 MAINTEST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89DD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사용자로부터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모드를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입력받아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.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color w:val="FFCB6B"/>
          <w:sz w:val="21"/>
          <w:szCs w:val="21"/>
        </w:rPr>
        <w:t>System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out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9299F">
        <w:rPr>
          <w:rFonts w:ascii="Consolas" w:eastAsia="굴림" w:hAnsi="Consolas" w:cs="굴림"/>
          <w:color w:val="82AAFF"/>
          <w:sz w:val="21"/>
          <w:szCs w:val="21"/>
        </w:rPr>
        <w:t>println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("</w:t>
      </w:r>
      <w:r w:rsidRPr="0079299F">
        <w:rPr>
          <w:rFonts w:ascii="Consolas" w:eastAsia="굴림" w:hAnsi="Consolas" w:cs="굴림"/>
          <w:color w:val="C3E88D"/>
          <w:sz w:val="21"/>
          <w:szCs w:val="21"/>
        </w:rPr>
        <w:t>please enter select 1 (shape2DCalculator) or 2 (shape3DCalculator)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");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color w:val="C792EA"/>
          <w:sz w:val="21"/>
          <w:szCs w:val="21"/>
        </w:rPr>
        <w:t>int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mode 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UserInput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9299F">
        <w:rPr>
          <w:rFonts w:ascii="Consolas" w:eastAsia="굴림" w:hAnsi="Consolas" w:cs="굴림"/>
          <w:color w:val="82AAFF"/>
          <w:sz w:val="21"/>
          <w:szCs w:val="21"/>
        </w:rPr>
        <w:t>getIntegerBetween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79299F">
        <w:rPr>
          <w:rFonts w:ascii="Consolas" w:eastAsia="굴림" w:hAnsi="Consolas" w:cs="굴림"/>
          <w:color w:val="F78C6C"/>
          <w:sz w:val="21"/>
          <w:szCs w:val="21"/>
        </w:rPr>
        <w:t>1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,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color w:val="F78C6C"/>
          <w:sz w:val="21"/>
          <w:szCs w:val="21"/>
        </w:rPr>
        <w:t>2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);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89DD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//mode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에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따라서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, 2d,3d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계산기를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리턴해준다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.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color w:val="FFCB6B"/>
          <w:sz w:val="21"/>
          <w:szCs w:val="21"/>
        </w:rPr>
        <w:t>ShapeCalculator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shapeCalculator 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ShapeCalculatorFactory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9299F">
        <w:rPr>
          <w:rFonts w:ascii="Consolas" w:eastAsia="굴림" w:hAnsi="Consolas" w:cs="굴림"/>
          <w:color w:val="82AAFF"/>
          <w:sz w:val="21"/>
          <w:szCs w:val="21"/>
        </w:rPr>
        <w:t>getShapeCalculator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mode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);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89DD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//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해당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팩토리가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가지고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있는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도형의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이름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가져온다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.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[]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names 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=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ShapeCalculatorFactory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9299F">
        <w:rPr>
          <w:rFonts w:ascii="Consolas" w:eastAsia="굴림" w:hAnsi="Consolas" w:cs="굴림"/>
          <w:color w:val="82AAFF"/>
          <w:sz w:val="21"/>
          <w:szCs w:val="21"/>
        </w:rPr>
        <w:t>getShapNames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mode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);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89DD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//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해당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이름으로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객체를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인스턴스화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해서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계산을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해본다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.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i/>
          <w:iCs/>
          <w:color w:val="89DDFF"/>
          <w:sz w:val="21"/>
          <w:szCs w:val="21"/>
        </w:rPr>
        <w:t>for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79299F">
        <w:rPr>
          <w:rFonts w:ascii="Consolas" w:eastAsia="굴림" w:hAnsi="Consolas" w:cs="굴림"/>
          <w:color w:val="FFCB6B"/>
          <w:sz w:val="21"/>
          <w:szCs w:val="21"/>
        </w:rPr>
        <w:t>String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name</w:t>
      </w:r>
      <w:r w:rsidRPr="0079299F">
        <w:rPr>
          <w:rFonts w:ascii="Consolas" w:eastAsia="굴림" w:hAnsi="Consolas" w:cs="굴림"/>
          <w:i/>
          <w:iCs/>
          <w:color w:val="89DDFF"/>
          <w:sz w:val="21"/>
          <w:szCs w:val="21"/>
        </w:rPr>
        <w:t>: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names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)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{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EEFFFF"/>
          <w:sz w:val="21"/>
          <w:szCs w:val="21"/>
        </w:rPr>
        <w:t>            shapeCalculator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.</w:t>
      </w:r>
      <w:r w:rsidRPr="0079299F">
        <w:rPr>
          <w:rFonts w:ascii="Consolas" w:eastAsia="굴림" w:hAnsi="Consolas" w:cs="굴림"/>
          <w:color w:val="82AAFF"/>
          <w:sz w:val="21"/>
          <w:szCs w:val="21"/>
        </w:rPr>
        <w:t>calculate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(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name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);</w:t>
      </w:r>
      <w:r w:rsidRPr="0079299F">
        <w:rPr>
          <w:rFonts w:ascii="Consolas" w:eastAsia="굴림" w:hAnsi="Consolas" w:cs="굴림"/>
          <w:color w:val="EEFFFF"/>
          <w:sz w:val="21"/>
          <w:szCs w:val="21"/>
        </w:rPr>
        <w:t> </w:t>
      </w:r>
      <w:r w:rsidRPr="0079299F">
        <w:rPr>
          <w:rFonts w:ascii="Consolas" w:eastAsia="굴림" w:hAnsi="Consolas" w:cs="굴림"/>
          <w:i/>
          <w:iCs/>
          <w:color w:val="4A4A4A"/>
          <w:sz w:val="21"/>
          <w:szCs w:val="21"/>
        </w:rPr>
        <w:t>// calculate 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EEFFFF"/>
          <w:sz w:val="21"/>
          <w:szCs w:val="21"/>
        </w:rPr>
        <w:t>        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EEFFFF"/>
          <w:sz w:val="21"/>
          <w:szCs w:val="21"/>
        </w:rPr>
        <w:t>    </w:t>
      </w:r>
      <w:r w:rsidRPr="0079299F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  <w:r w:rsidRPr="0079299F">
        <w:rPr>
          <w:rFonts w:ascii="Consolas" w:eastAsia="굴림" w:hAnsi="Consolas" w:cs="굴림"/>
          <w:color w:val="89DDFF"/>
          <w:sz w:val="21"/>
          <w:szCs w:val="21"/>
        </w:rPr>
        <w:t>}</w:t>
      </w:r>
    </w:p>
    <w:p w:rsidR="0079299F" w:rsidRPr="0079299F" w:rsidRDefault="0079299F" w:rsidP="0079299F">
      <w:pPr>
        <w:shd w:val="clear" w:color="auto" w:fill="212121"/>
        <w:spacing w:after="0" w:line="285" w:lineRule="atLeast"/>
        <w:rPr>
          <w:rFonts w:ascii="Consolas" w:eastAsia="굴림" w:hAnsi="Consolas" w:cs="굴림"/>
          <w:color w:val="EEFFFF"/>
          <w:sz w:val="21"/>
          <w:szCs w:val="21"/>
        </w:rPr>
      </w:pPr>
    </w:p>
    <w:p w:rsidR="0079299F" w:rsidRDefault="0079299F" w:rsidP="0079299F"/>
    <w:p w:rsidR="0079299F" w:rsidRDefault="0079299F" w:rsidP="0079299F">
      <w:r w:rsidRPr="0079299F">
        <w:lastRenderedPageBreak/>
        <w:drawing>
          <wp:inline distT="0" distB="0" distL="0" distR="0" wp14:anchorId="559E769D" wp14:editId="6A6A4F6E">
            <wp:extent cx="5943600" cy="368490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9F" w:rsidRPr="0079299F" w:rsidRDefault="0079299F" w:rsidP="0079299F">
      <w:pPr>
        <w:rPr>
          <w:rFonts w:hint="eastAsia"/>
        </w:rPr>
      </w:pPr>
      <w:r w:rsidRPr="0079299F">
        <w:drawing>
          <wp:inline distT="0" distB="0" distL="0" distR="0" wp14:anchorId="55E3F8FC" wp14:editId="4A33A03B">
            <wp:extent cx="5943600" cy="3137535"/>
            <wp:effectExtent l="0" t="0" r="0" b="571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99F" w:rsidRPr="0079299F">
      <w:headerReference w:type="default" r:id="rId2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BEA" w:rsidRDefault="00C63BEA">
      <w:pPr>
        <w:spacing w:after="0" w:line="240" w:lineRule="auto"/>
      </w:pPr>
      <w:r>
        <w:separator/>
      </w:r>
    </w:p>
  </w:endnote>
  <w:endnote w:type="continuationSeparator" w:id="0">
    <w:p w:rsidR="00C63BEA" w:rsidRDefault="00C6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BEA" w:rsidRDefault="00C63BEA">
      <w:pPr>
        <w:spacing w:after="0" w:line="240" w:lineRule="auto"/>
      </w:pPr>
      <w:r>
        <w:separator/>
      </w:r>
    </w:p>
  </w:footnote>
  <w:footnote w:type="continuationSeparator" w:id="0">
    <w:p w:rsidR="00C63BEA" w:rsidRDefault="00C6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43A" w:rsidRDefault="00CF043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43A" w:rsidRDefault="00CF043A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:rsidR="00CF043A" w:rsidRDefault="00CF043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5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4"/>
  </w:num>
  <w:num w:numId="5">
    <w:abstractNumId w:val="31"/>
  </w:num>
  <w:num w:numId="6">
    <w:abstractNumId w:val="14"/>
  </w:num>
  <w:num w:numId="7">
    <w:abstractNumId w:val="6"/>
  </w:num>
  <w:num w:numId="8">
    <w:abstractNumId w:val="21"/>
  </w:num>
  <w:num w:numId="9">
    <w:abstractNumId w:val="7"/>
  </w:num>
  <w:num w:numId="10">
    <w:abstractNumId w:val="9"/>
  </w:num>
  <w:num w:numId="11">
    <w:abstractNumId w:val="30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29"/>
  </w:num>
  <w:num w:numId="17">
    <w:abstractNumId w:val="1"/>
  </w:num>
  <w:num w:numId="18">
    <w:abstractNumId w:val="27"/>
    <w:lvlOverride w:ilvl="0">
      <w:startOverride w:val="1"/>
    </w:lvlOverride>
  </w:num>
  <w:num w:numId="19">
    <w:abstractNumId w:val="16"/>
  </w:num>
  <w:num w:numId="20">
    <w:abstractNumId w:val="8"/>
  </w:num>
  <w:num w:numId="21">
    <w:abstractNumId w:val="5"/>
  </w:num>
  <w:num w:numId="22">
    <w:abstractNumId w:val="17"/>
  </w:num>
  <w:num w:numId="23">
    <w:abstractNumId w:val="3"/>
  </w:num>
  <w:num w:numId="24">
    <w:abstractNumId w:val="24"/>
  </w:num>
  <w:num w:numId="25">
    <w:abstractNumId w:val="13"/>
  </w:num>
  <w:num w:numId="26">
    <w:abstractNumId w:val="11"/>
  </w:num>
  <w:num w:numId="27">
    <w:abstractNumId w:val="15"/>
  </w:num>
  <w:num w:numId="28">
    <w:abstractNumId w:val="28"/>
  </w:num>
  <w:num w:numId="29">
    <w:abstractNumId w:val="19"/>
  </w:num>
  <w:num w:numId="30">
    <w:abstractNumId w:val="23"/>
  </w:num>
  <w:num w:numId="31">
    <w:abstractNumId w:val="32"/>
  </w:num>
  <w:num w:numId="32">
    <w:abstractNumId w:val="10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9"/>
    <w:rsid w:val="00003486"/>
    <w:rsid w:val="00012DFD"/>
    <w:rsid w:val="000230F0"/>
    <w:rsid w:val="00025F14"/>
    <w:rsid w:val="00031FBD"/>
    <w:rsid w:val="00034945"/>
    <w:rsid w:val="000373DC"/>
    <w:rsid w:val="00057C6A"/>
    <w:rsid w:val="00060BAE"/>
    <w:rsid w:val="00060CD3"/>
    <w:rsid w:val="000A067B"/>
    <w:rsid w:val="000A43AC"/>
    <w:rsid w:val="000B2CF7"/>
    <w:rsid w:val="000D4193"/>
    <w:rsid w:val="000D77C0"/>
    <w:rsid w:val="00110CCC"/>
    <w:rsid w:val="00115246"/>
    <w:rsid w:val="001269A9"/>
    <w:rsid w:val="0014710A"/>
    <w:rsid w:val="00192811"/>
    <w:rsid w:val="00193D7D"/>
    <w:rsid w:val="001A06E0"/>
    <w:rsid w:val="001B6DCF"/>
    <w:rsid w:val="00213F85"/>
    <w:rsid w:val="00235BDE"/>
    <w:rsid w:val="00245A9C"/>
    <w:rsid w:val="00245DE2"/>
    <w:rsid w:val="0025397F"/>
    <w:rsid w:val="0025401B"/>
    <w:rsid w:val="0025784C"/>
    <w:rsid w:val="00267A72"/>
    <w:rsid w:val="002714D7"/>
    <w:rsid w:val="00271B96"/>
    <w:rsid w:val="00275ADC"/>
    <w:rsid w:val="002871A7"/>
    <w:rsid w:val="00294D83"/>
    <w:rsid w:val="00296D0C"/>
    <w:rsid w:val="002A02FE"/>
    <w:rsid w:val="002A1F74"/>
    <w:rsid w:val="002B6D55"/>
    <w:rsid w:val="002B74D3"/>
    <w:rsid w:val="002C139C"/>
    <w:rsid w:val="002C33DF"/>
    <w:rsid w:val="002F0EFD"/>
    <w:rsid w:val="00301716"/>
    <w:rsid w:val="00304481"/>
    <w:rsid w:val="00310DF0"/>
    <w:rsid w:val="003113A0"/>
    <w:rsid w:val="00336A6F"/>
    <w:rsid w:val="00341EDB"/>
    <w:rsid w:val="00342AC9"/>
    <w:rsid w:val="00343616"/>
    <w:rsid w:val="00357EB2"/>
    <w:rsid w:val="00371AAE"/>
    <w:rsid w:val="00392545"/>
    <w:rsid w:val="003950C6"/>
    <w:rsid w:val="003A6190"/>
    <w:rsid w:val="003B0700"/>
    <w:rsid w:val="003B1E3F"/>
    <w:rsid w:val="003B4EBD"/>
    <w:rsid w:val="003C4EA6"/>
    <w:rsid w:val="003D0835"/>
    <w:rsid w:val="003D50B9"/>
    <w:rsid w:val="003E17F0"/>
    <w:rsid w:val="003F2920"/>
    <w:rsid w:val="003F6F3D"/>
    <w:rsid w:val="0040107C"/>
    <w:rsid w:val="004030B0"/>
    <w:rsid w:val="00403357"/>
    <w:rsid w:val="00403D7C"/>
    <w:rsid w:val="00427F1E"/>
    <w:rsid w:val="00435993"/>
    <w:rsid w:val="00436831"/>
    <w:rsid w:val="00447683"/>
    <w:rsid w:val="004575CB"/>
    <w:rsid w:val="00463948"/>
    <w:rsid w:val="00471AC3"/>
    <w:rsid w:val="00490817"/>
    <w:rsid w:val="00497615"/>
    <w:rsid w:val="004B0D42"/>
    <w:rsid w:val="004C33F0"/>
    <w:rsid w:val="004C53E4"/>
    <w:rsid w:val="004E0AE8"/>
    <w:rsid w:val="00517D24"/>
    <w:rsid w:val="00522F1D"/>
    <w:rsid w:val="00556129"/>
    <w:rsid w:val="00560DEE"/>
    <w:rsid w:val="0059190D"/>
    <w:rsid w:val="00596A03"/>
    <w:rsid w:val="005D6BF9"/>
    <w:rsid w:val="005E2220"/>
    <w:rsid w:val="005E60CE"/>
    <w:rsid w:val="005E6E15"/>
    <w:rsid w:val="00600410"/>
    <w:rsid w:val="00602DE6"/>
    <w:rsid w:val="00603D73"/>
    <w:rsid w:val="006068E7"/>
    <w:rsid w:val="00636090"/>
    <w:rsid w:val="00681740"/>
    <w:rsid w:val="00690C33"/>
    <w:rsid w:val="00691B26"/>
    <w:rsid w:val="006939C0"/>
    <w:rsid w:val="006A05ED"/>
    <w:rsid w:val="006A593C"/>
    <w:rsid w:val="006B0991"/>
    <w:rsid w:val="006C6C0D"/>
    <w:rsid w:val="006D33C6"/>
    <w:rsid w:val="006D4756"/>
    <w:rsid w:val="006D7B2A"/>
    <w:rsid w:val="006E2878"/>
    <w:rsid w:val="006E5B41"/>
    <w:rsid w:val="007010B2"/>
    <w:rsid w:val="00701B1B"/>
    <w:rsid w:val="007133C2"/>
    <w:rsid w:val="00740CDD"/>
    <w:rsid w:val="00747FF7"/>
    <w:rsid w:val="0075007A"/>
    <w:rsid w:val="00750C01"/>
    <w:rsid w:val="00753EE4"/>
    <w:rsid w:val="00755511"/>
    <w:rsid w:val="00756F0B"/>
    <w:rsid w:val="00760399"/>
    <w:rsid w:val="0076594D"/>
    <w:rsid w:val="00787E0C"/>
    <w:rsid w:val="00790AB4"/>
    <w:rsid w:val="0079299F"/>
    <w:rsid w:val="007B20AE"/>
    <w:rsid w:val="007B483D"/>
    <w:rsid w:val="007F2C0D"/>
    <w:rsid w:val="00802452"/>
    <w:rsid w:val="00802C43"/>
    <w:rsid w:val="00820B4E"/>
    <w:rsid w:val="008229CE"/>
    <w:rsid w:val="008312EA"/>
    <w:rsid w:val="00836037"/>
    <w:rsid w:val="00854A29"/>
    <w:rsid w:val="0085530C"/>
    <w:rsid w:val="0086134D"/>
    <w:rsid w:val="008943C3"/>
    <w:rsid w:val="008951C8"/>
    <w:rsid w:val="008A6823"/>
    <w:rsid w:val="008B5960"/>
    <w:rsid w:val="008C143A"/>
    <w:rsid w:val="008D4EFE"/>
    <w:rsid w:val="008D6A96"/>
    <w:rsid w:val="008E6250"/>
    <w:rsid w:val="008F1294"/>
    <w:rsid w:val="008F6555"/>
    <w:rsid w:val="00927BCB"/>
    <w:rsid w:val="00931639"/>
    <w:rsid w:val="00931D71"/>
    <w:rsid w:val="00942795"/>
    <w:rsid w:val="00950A37"/>
    <w:rsid w:val="0095213E"/>
    <w:rsid w:val="0095263E"/>
    <w:rsid w:val="00961E87"/>
    <w:rsid w:val="00963A83"/>
    <w:rsid w:val="0098618E"/>
    <w:rsid w:val="009A65DA"/>
    <w:rsid w:val="009B1730"/>
    <w:rsid w:val="009C4905"/>
    <w:rsid w:val="009C70D2"/>
    <w:rsid w:val="009F5C91"/>
    <w:rsid w:val="00A042DA"/>
    <w:rsid w:val="00A160E0"/>
    <w:rsid w:val="00A24C41"/>
    <w:rsid w:val="00A4515D"/>
    <w:rsid w:val="00A543A2"/>
    <w:rsid w:val="00A66D30"/>
    <w:rsid w:val="00A8440C"/>
    <w:rsid w:val="00A86371"/>
    <w:rsid w:val="00A9125E"/>
    <w:rsid w:val="00AA1F96"/>
    <w:rsid w:val="00AA456C"/>
    <w:rsid w:val="00AB0EB6"/>
    <w:rsid w:val="00AB3F1E"/>
    <w:rsid w:val="00AB6298"/>
    <w:rsid w:val="00AC6F2B"/>
    <w:rsid w:val="00AD2199"/>
    <w:rsid w:val="00AD3510"/>
    <w:rsid w:val="00AE330D"/>
    <w:rsid w:val="00B04277"/>
    <w:rsid w:val="00B05ACA"/>
    <w:rsid w:val="00B24B59"/>
    <w:rsid w:val="00B672FF"/>
    <w:rsid w:val="00B7575D"/>
    <w:rsid w:val="00B82C10"/>
    <w:rsid w:val="00B913EE"/>
    <w:rsid w:val="00BA2BEC"/>
    <w:rsid w:val="00BA6596"/>
    <w:rsid w:val="00BB4B5D"/>
    <w:rsid w:val="00BB6825"/>
    <w:rsid w:val="00BC0D23"/>
    <w:rsid w:val="00BF3C59"/>
    <w:rsid w:val="00C05D42"/>
    <w:rsid w:val="00C07049"/>
    <w:rsid w:val="00C11DBD"/>
    <w:rsid w:val="00C1283E"/>
    <w:rsid w:val="00C20D8D"/>
    <w:rsid w:val="00C2459B"/>
    <w:rsid w:val="00C27FAB"/>
    <w:rsid w:val="00C51792"/>
    <w:rsid w:val="00C557E9"/>
    <w:rsid w:val="00C63BEA"/>
    <w:rsid w:val="00C76625"/>
    <w:rsid w:val="00CA1234"/>
    <w:rsid w:val="00CC2E3B"/>
    <w:rsid w:val="00CF043A"/>
    <w:rsid w:val="00CF3081"/>
    <w:rsid w:val="00D307E2"/>
    <w:rsid w:val="00D35FDD"/>
    <w:rsid w:val="00D44295"/>
    <w:rsid w:val="00D51B9D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94BA2"/>
    <w:rsid w:val="00DA584E"/>
    <w:rsid w:val="00DB3CF9"/>
    <w:rsid w:val="00DD0AE7"/>
    <w:rsid w:val="00DD3B80"/>
    <w:rsid w:val="00DD585D"/>
    <w:rsid w:val="00DE212B"/>
    <w:rsid w:val="00DE31B9"/>
    <w:rsid w:val="00DF3C3A"/>
    <w:rsid w:val="00E02AE7"/>
    <w:rsid w:val="00E24264"/>
    <w:rsid w:val="00E37399"/>
    <w:rsid w:val="00E409CF"/>
    <w:rsid w:val="00E65B05"/>
    <w:rsid w:val="00EC5C51"/>
    <w:rsid w:val="00ED5EAA"/>
    <w:rsid w:val="00EE0CB0"/>
    <w:rsid w:val="00EF6030"/>
    <w:rsid w:val="00EF7135"/>
    <w:rsid w:val="00EF732F"/>
    <w:rsid w:val="00F27802"/>
    <w:rsid w:val="00F7381E"/>
    <w:rsid w:val="00F77B4C"/>
    <w:rsid w:val="00F91FEF"/>
    <w:rsid w:val="00F95BDB"/>
    <w:rsid w:val="00FA239B"/>
    <w:rsid w:val="00FB4CBC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EE7F8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af5">
    <w:name w:val="Date"/>
    <w:basedOn w:val="a0"/>
    <w:next w:val="a0"/>
    <w:link w:val="Char3"/>
    <w:uiPriority w:val="99"/>
    <w:semiHidden/>
    <w:unhideWhenUsed/>
    <w:rsid w:val="000D4193"/>
  </w:style>
  <w:style w:type="character" w:customStyle="1" w:styleId="Char3">
    <w:name w:val="날짜 Char"/>
    <w:basedOn w:val="a1"/>
    <w:link w:val="af5"/>
    <w:uiPriority w:val="99"/>
    <w:semiHidden/>
    <w:rsid w:val="000D4193"/>
    <w:rPr>
      <w:sz w:val="20"/>
    </w:rPr>
  </w:style>
  <w:style w:type="paragraph" w:styleId="TOC">
    <w:name w:val="TOC Heading"/>
    <w:basedOn w:val="1"/>
    <w:next w:val="a0"/>
    <w:uiPriority w:val="39"/>
    <w:unhideWhenUsed/>
    <w:qFormat/>
    <w:rsid w:val="00BA65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6596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BA6596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8"/>
    <w:rsid w:val="000A2BEC"/>
    <w:rsid w:val="001150A8"/>
    <w:rsid w:val="002D79C7"/>
    <w:rsid w:val="004001B9"/>
    <w:rsid w:val="00412BB7"/>
    <w:rsid w:val="00417CBE"/>
    <w:rsid w:val="00475B97"/>
    <w:rsid w:val="004B6532"/>
    <w:rsid w:val="0062008E"/>
    <w:rsid w:val="007851EB"/>
    <w:rsid w:val="007A347A"/>
    <w:rsid w:val="00836E13"/>
    <w:rsid w:val="008D478E"/>
    <w:rsid w:val="00A009B3"/>
    <w:rsid w:val="00A2329E"/>
    <w:rsid w:val="00B329E6"/>
    <w:rsid w:val="00D87263"/>
    <w:rsid w:val="00F5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2AF627CCA4F78B6076158E61135C4">
    <w:name w:val="A9D2AF627CCA4F78B6076158E61135C4"/>
    <w:pPr>
      <w:widowControl w:val="0"/>
      <w:wordWrap w:val="0"/>
      <w:autoSpaceDE w:val="0"/>
      <w:autoSpaceDN w:val="0"/>
    </w:pPr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4FEA41060584069A776F60159F74BBF">
    <w:name w:val="24FEA41060584069A776F60159F74BBF"/>
    <w:pPr>
      <w:widowControl w:val="0"/>
      <w:wordWrap w:val="0"/>
      <w:autoSpaceDE w:val="0"/>
      <w:autoSpaceDN w:val="0"/>
    </w:pPr>
  </w:style>
  <w:style w:type="paragraph" w:customStyle="1" w:styleId="A39832E849CF40DB8567810077743260">
    <w:name w:val="A39832E849CF40DB8567810077743260"/>
    <w:rsid w:val="002D79C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3AB1B7-1566-46F4-87F6-0F23E344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범위.dotx</Template>
  <TotalTime>7</TotalTime>
  <Pages>16</Pages>
  <Words>1653</Words>
  <Characters>9426</Characters>
  <Application>Microsoft Office Word</Application>
  <DocSecurity>0</DocSecurity>
  <Lines>78</Lines>
  <Paragraphs>22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ypd03008@gmail.com</cp:lastModifiedBy>
  <cp:revision>9</cp:revision>
  <dcterms:created xsi:type="dcterms:W3CDTF">2020-10-18T15:23:00Z</dcterms:created>
  <dcterms:modified xsi:type="dcterms:W3CDTF">2020-10-18T15:30:00Z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